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434F6" w14:textId="03EFB3AB" w:rsidR="00725AD9" w:rsidRDefault="00725AD9">
      <w:pPr>
        <w:pStyle w:val="Sinespaciado"/>
      </w:pPr>
    </w:p>
    <w:sdt>
      <w:sdtPr>
        <w:id w:val="-393507539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</w:rPr>
      </w:sdtEndPr>
      <w:sdtContent>
        <w:p w14:paraId="5B0B50F6" w14:textId="5CE4C7DC" w:rsidR="004F3597" w:rsidRPr="002B5343" w:rsidRDefault="007A38A4">
          <w:pPr>
            <w:pStyle w:val="Sinespaciado"/>
          </w:pPr>
          <w:r w:rsidRPr="002B5343"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652ABBF4" wp14:editId="33797D72">
                <wp:simplePos x="0" y="0"/>
                <wp:positionH relativeFrom="page">
                  <wp:posOffset>5413163</wp:posOffset>
                </wp:positionH>
                <wp:positionV relativeFrom="page">
                  <wp:posOffset>-1905</wp:posOffset>
                </wp:positionV>
                <wp:extent cx="2375769" cy="3798777"/>
                <wp:effectExtent l="0" t="0" r="5715" b="0"/>
                <wp:wrapSquare wrapText="bothSides"/>
                <wp:docPr id="61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oja-Membretada-01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769" cy="3798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C2DD19F" w14:textId="77777777" w:rsidR="00461660" w:rsidRPr="002B5343" w:rsidRDefault="004F3597">
          <w:pPr>
            <w:pStyle w:val="Sinespaciado"/>
          </w:pPr>
          <w:r w:rsidRPr="002B5343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6CE5747" wp14:editId="44F728F7">
                <wp:simplePos x="0" y="0"/>
                <wp:positionH relativeFrom="margin">
                  <wp:posOffset>0</wp:posOffset>
                </wp:positionH>
                <wp:positionV relativeFrom="page">
                  <wp:posOffset>1235710</wp:posOffset>
                </wp:positionV>
                <wp:extent cx="1181100" cy="1823085"/>
                <wp:effectExtent l="0" t="0" r="0" b="571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oja-Membretada-00.jp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7" t="27381" r="27171"/>
                        <a:stretch/>
                      </pic:blipFill>
                      <pic:spPr bwMode="auto">
                        <a:xfrm>
                          <a:off x="0" y="0"/>
                          <a:ext cx="1181100" cy="1823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4CF9BF3" w14:textId="77777777" w:rsidR="00461660" w:rsidRPr="002B5343" w:rsidRDefault="007A38A4">
          <w:pPr>
            <w:jc w:val="left"/>
            <w:rPr>
              <w:rFonts w:ascii="Calibri" w:eastAsia="Times New Roman" w:hAnsi="Calibri" w:cs="Times New Roman"/>
            </w:rPr>
          </w:pPr>
          <w:r w:rsidRPr="002B53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EB7454" wp14:editId="5BDAAA3B">
                    <wp:simplePos x="0" y="0"/>
                    <wp:positionH relativeFrom="page">
                      <wp:posOffset>937260</wp:posOffset>
                    </wp:positionH>
                    <wp:positionV relativeFrom="page">
                      <wp:posOffset>4099560</wp:posOffset>
                    </wp:positionV>
                    <wp:extent cx="3657600" cy="327660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5F0B5" w14:textId="77777777" w:rsidR="00461660" w:rsidRDefault="007A4A7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tuloC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tuloCar"/>
                                    </w:rPr>
                                  </w:sdtEndPr>
                                  <w:sdtContent>
                                    <w:proofErr w:type="spellStart"/>
                                    <w:r w:rsidR="009B659F">
                                      <w:rPr>
                                        <w:rStyle w:val="TtuloCar"/>
                                      </w:rPr>
                                      <w:t>Elasticsearch</w:t>
                                    </w:r>
                                    <w:proofErr w:type="spellEnd"/>
                                    <w:r w:rsidR="009B659F">
                                      <w:rPr>
                                        <w:rStyle w:val="TtuloCar"/>
                                      </w:rPr>
                                      <w:t xml:space="preserve"> en Ubuntu 18 (VM Azure)</w:t>
                                    </w:r>
                                  </w:sdtContent>
                                </w:sdt>
                              </w:p>
                              <w:p w14:paraId="47900FBE" w14:textId="77777777" w:rsidR="00461660" w:rsidRDefault="007A4A79" w:rsidP="009E0F8A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59F">
                                      <w:t>VM en Azure</w:t>
                                    </w:r>
                                  </w:sdtContent>
                                </w:sdt>
                              </w:p>
                              <w:p w14:paraId="7CB8CA81" w14:textId="77777777" w:rsidR="007A38A4" w:rsidRDefault="007A38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ublish Date"/>
                                  <w:tag w:val=""/>
                                  <w:id w:val="-2128618125"/>
                                  <w:placeholder>
                                    <w:docPart w:val="CC0E6DFE10C9412A9D623C6824059A2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22T00:00:00Z">
                                    <w:dateFormat w:val="dd/MM/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83DB8F0" w14:textId="77777777" w:rsidR="007A38A4" w:rsidRDefault="009B659F" w:rsidP="007A38A4">
                                    <w:pPr>
                                      <w:spacing w:before="120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22/10/2020</w:t>
                                    </w:r>
                                  </w:p>
                                </w:sdtContent>
                              </w:sdt>
                              <w:p w14:paraId="52ECB59D" w14:textId="77777777" w:rsidR="007A38A4" w:rsidRDefault="007A38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E002D7D" w14:textId="77777777" w:rsidR="007A38A4" w:rsidRPr="00776FBB" w:rsidRDefault="007A38A4" w:rsidP="00776FBB">
                                <w:pPr>
                                  <w:pStyle w:val="Subttulo"/>
                                  <w:rPr>
                                    <w:rStyle w:val="Referenciasut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EB74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73.8pt;margin-top:322.8pt;width:4in;height:25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" filled="f" stroked="f" strokeweight=".5pt">
                    <v:textbox inset="0,0,0,0">
                      <w:txbxContent>
                        <w:p w14:paraId="2125F0B5" w14:textId="77777777" w:rsidR="00461660" w:rsidRDefault="007A4A7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tuloC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tuloCar"/>
                              </w:rPr>
                            </w:sdtEndPr>
                            <w:sdtContent>
                              <w:proofErr w:type="spellStart"/>
                              <w:r w:rsidR="009B659F">
                                <w:rPr>
                                  <w:rStyle w:val="TtuloCar"/>
                                </w:rPr>
                                <w:t>Elasticsearch</w:t>
                              </w:r>
                              <w:proofErr w:type="spellEnd"/>
                              <w:r w:rsidR="009B659F">
                                <w:rPr>
                                  <w:rStyle w:val="TtuloCar"/>
                                </w:rPr>
                                <w:t xml:space="preserve"> en Ubuntu 18 (VM Azure)</w:t>
                              </w:r>
                            </w:sdtContent>
                          </w:sdt>
                        </w:p>
                        <w:p w14:paraId="47900FBE" w14:textId="77777777" w:rsidR="00461660" w:rsidRDefault="007A4A79" w:rsidP="009E0F8A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659F">
                                <w:t>VM en Azure</w:t>
                              </w:r>
                            </w:sdtContent>
                          </w:sdt>
                        </w:p>
                        <w:p w14:paraId="7CB8CA81" w14:textId="77777777" w:rsidR="007A38A4" w:rsidRDefault="007A38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ublish Date"/>
                            <w:tag w:val=""/>
                            <w:id w:val="-2128618125"/>
                            <w:placeholder>
                              <w:docPart w:val="CC0E6DFE10C9412A9D623C6824059A28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22T00:00:00Z">
                              <w:dateFormat w:val="dd/MM/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83DB8F0" w14:textId="77777777" w:rsidR="007A38A4" w:rsidRDefault="009B659F" w:rsidP="007A38A4">
                              <w:pPr>
                                <w:spacing w:before="120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22/10/2020</w:t>
                              </w:r>
                            </w:p>
                          </w:sdtContent>
                        </w:sdt>
                        <w:p w14:paraId="52ECB59D" w14:textId="77777777" w:rsidR="007A38A4" w:rsidRDefault="007A38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E002D7D" w14:textId="77777777" w:rsidR="007A38A4" w:rsidRPr="00776FBB" w:rsidRDefault="007A38A4" w:rsidP="00776FBB">
                          <w:pPr>
                            <w:pStyle w:val="Subttulo"/>
                            <w:rPr>
                              <w:rStyle w:val="Referenciasuti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61660" w:rsidRPr="002B5343">
            <w:rPr>
              <w:rFonts w:ascii="Calibri" w:eastAsia="Times New Roman" w:hAnsi="Calibri" w:cs="Times New Roman"/>
            </w:rPr>
            <w:br w:type="page"/>
          </w:r>
        </w:p>
      </w:sdtContent>
    </w:sdt>
    <w:bookmarkStart w:id="0" w:name="_Toc54254950" w:displacedByCustomXml="next"/>
    <w:sdt>
      <w:sdtPr>
        <w:rPr>
          <w:rFonts w:ascii="Calibri" w:eastAsia="Calibri" w:hAnsi="Calibri" w:cstheme="minorBidi"/>
          <w:caps/>
          <w:color w:val="auto"/>
          <w:sz w:val="21"/>
          <w:szCs w:val="21"/>
        </w:rPr>
        <w:id w:val="28786035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</w:rPr>
      </w:sdtEndPr>
      <w:sdtContent>
        <w:p w14:paraId="0B9E954B" w14:textId="77777777" w:rsidR="00BA6E3C" w:rsidRPr="002B5343" w:rsidRDefault="00F96BDB" w:rsidP="00F02B42">
          <w:pPr>
            <w:pStyle w:val="Ttulo1"/>
            <w:rPr>
              <w:rFonts w:eastAsia="Times New Roman"/>
            </w:rPr>
          </w:pPr>
          <w:r w:rsidRPr="002B5343">
            <w:rPr>
              <w:rFonts w:eastAsia="Times New Roman"/>
            </w:rPr>
            <w:t xml:space="preserve">Tabla de </w:t>
          </w:r>
          <w:r w:rsidRPr="002B5343">
            <w:t>contenido</w:t>
          </w:r>
          <w:bookmarkEnd w:id="0"/>
        </w:p>
        <w:p w14:paraId="5DD213D1" w14:textId="77777777" w:rsidR="00BA6E3C" w:rsidRPr="002B5343" w:rsidRDefault="00BA6E3C" w:rsidP="00BA6E3C">
          <w:pPr>
            <w:rPr>
              <w:rFonts w:ascii="Calibri" w:eastAsia="Times New Roman" w:hAnsi="Calibri" w:cs="Times New Roman"/>
            </w:rPr>
          </w:pPr>
        </w:p>
        <w:p w14:paraId="5F4F3442" w14:textId="77777777" w:rsidR="009B659F" w:rsidRPr="002B5343" w:rsidRDefault="00BA6E3C">
          <w:pPr>
            <w:pStyle w:val="TDC1"/>
            <w:tabs>
              <w:tab w:val="right" w:leader="dot" w:pos="10070"/>
            </w:tabs>
            <w:rPr>
              <w:rFonts w:eastAsiaTheme="minorEastAsia"/>
              <w:sz w:val="22"/>
              <w:szCs w:val="22"/>
              <w:lang w:eastAsia="es-MX"/>
            </w:rPr>
          </w:pPr>
          <w:r w:rsidRPr="002B5343">
            <w:rPr>
              <w:rFonts w:ascii="Calibri" w:eastAsia="Times New Roman" w:hAnsi="Calibri" w:cs="Times New Roman"/>
            </w:rPr>
            <w:fldChar w:fldCharType="begin"/>
          </w:r>
          <w:r w:rsidRPr="002B5343">
            <w:rPr>
              <w:rFonts w:ascii="Calibri" w:eastAsia="Times New Roman" w:hAnsi="Calibri" w:cs="Times New Roman"/>
            </w:rPr>
            <w:instrText xml:space="preserve"> TOC \o "1-3" \h \z \u </w:instrText>
          </w:r>
          <w:r w:rsidRPr="002B5343">
            <w:rPr>
              <w:rFonts w:ascii="Calibri" w:eastAsia="Times New Roman" w:hAnsi="Calibri" w:cs="Times New Roman"/>
            </w:rPr>
            <w:fldChar w:fldCharType="separate"/>
          </w:r>
          <w:hyperlink w:anchor="_Toc54254950" w:history="1">
            <w:r w:rsidR="009B659F" w:rsidRPr="002B5343">
              <w:rPr>
                <w:rStyle w:val="Hipervnculo"/>
                <w:rFonts w:eastAsia="Times New Roman"/>
              </w:rPr>
              <w:t xml:space="preserve">Tabla de </w:t>
            </w:r>
            <w:r w:rsidR="009B659F" w:rsidRPr="002B5343">
              <w:rPr>
                <w:rStyle w:val="Hipervnculo"/>
              </w:rPr>
              <w:t>contenido</w:t>
            </w:r>
            <w:r w:rsidR="009B659F" w:rsidRPr="002B5343">
              <w:rPr>
                <w:webHidden/>
              </w:rPr>
              <w:tab/>
            </w:r>
            <w:r w:rsidR="009B659F" w:rsidRPr="002B5343">
              <w:rPr>
                <w:webHidden/>
              </w:rPr>
              <w:fldChar w:fldCharType="begin"/>
            </w:r>
            <w:r w:rsidR="009B659F" w:rsidRPr="002B5343">
              <w:rPr>
                <w:webHidden/>
              </w:rPr>
              <w:instrText xml:space="preserve"> PAGEREF _Toc54254950 \h </w:instrText>
            </w:r>
            <w:r w:rsidR="009B659F" w:rsidRPr="002B5343">
              <w:rPr>
                <w:webHidden/>
              </w:rPr>
            </w:r>
            <w:r w:rsidR="009B659F" w:rsidRPr="002B5343">
              <w:rPr>
                <w:webHidden/>
              </w:rPr>
              <w:fldChar w:fldCharType="separate"/>
            </w:r>
            <w:r w:rsidR="009B659F" w:rsidRPr="002B5343">
              <w:rPr>
                <w:webHidden/>
              </w:rPr>
              <w:t>1</w:t>
            </w:r>
            <w:r w:rsidR="009B659F" w:rsidRPr="002B5343">
              <w:rPr>
                <w:webHidden/>
              </w:rPr>
              <w:fldChar w:fldCharType="end"/>
            </w:r>
          </w:hyperlink>
        </w:p>
        <w:p w14:paraId="7C94A110" w14:textId="77777777" w:rsidR="009B659F" w:rsidRPr="002B5343" w:rsidRDefault="007A4A79">
          <w:pPr>
            <w:pStyle w:val="TDC1"/>
            <w:tabs>
              <w:tab w:val="right" w:leader="dot" w:pos="10070"/>
            </w:tabs>
            <w:rPr>
              <w:rFonts w:eastAsiaTheme="minorEastAsia"/>
              <w:sz w:val="22"/>
              <w:szCs w:val="22"/>
              <w:lang w:eastAsia="es-MX"/>
            </w:rPr>
          </w:pPr>
          <w:hyperlink w:anchor="_Toc54254951" w:history="1">
            <w:r w:rsidR="009B659F" w:rsidRPr="002B5343">
              <w:rPr>
                <w:rStyle w:val="Hipervnculo"/>
              </w:rPr>
              <w:t>Historial de Revisiones</w:t>
            </w:r>
            <w:r w:rsidR="009B659F" w:rsidRPr="002B5343">
              <w:rPr>
                <w:webHidden/>
              </w:rPr>
              <w:tab/>
            </w:r>
            <w:r w:rsidR="009B659F" w:rsidRPr="002B5343">
              <w:rPr>
                <w:webHidden/>
              </w:rPr>
              <w:fldChar w:fldCharType="begin"/>
            </w:r>
            <w:r w:rsidR="009B659F" w:rsidRPr="002B5343">
              <w:rPr>
                <w:webHidden/>
              </w:rPr>
              <w:instrText xml:space="preserve"> PAGEREF _Toc54254951 \h </w:instrText>
            </w:r>
            <w:r w:rsidR="009B659F" w:rsidRPr="002B5343">
              <w:rPr>
                <w:webHidden/>
              </w:rPr>
            </w:r>
            <w:r w:rsidR="009B659F" w:rsidRPr="002B5343">
              <w:rPr>
                <w:webHidden/>
              </w:rPr>
              <w:fldChar w:fldCharType="separate"/>
            </w:r>
            <w:r w:rsidR="009B659F" w:rsidRPr="002B5343">
              <w:rPr>
                <w:webHidden/>
              </w:rPr>
              <w:t>2</w:t>
            </w:r>
            <w:r w:rsidR="009B659F" w:rsidRPr="002B5343">
              <w:rPr>
                <w:webHidden/>
              </w:rPr>
              <w:fldChar w:fldCharType="end"/>
            </w:r>
          </w:hyperlink>
        </w:p>
        <w:p w14:paraId="6CF3E1E3" w14:textId="77777777" w:rsidR="009B659F" w:rsidRPr="002B5343" w:rsidRDefault="007A4A79">
          <w:pPr>
            <w:pStyle w:val="TDC1"/>
            <w:tabs>
              <w:tab w:val="right" w:leader="dot" w:pos="10070"/>
            </w:tabs>
            <w:rPr>
              <w:rFonts w:eastAsiaTheme="minorEastAsia"/>
              <w:sz w:val="22"/>
              <w:szCs w:val="22"/>
              <w:lang w:eastAsia="es-MX"/>
            </w:rPr>
          </w:pPr>
          <w:hyperlink w:anchor="_Toc54254952" w:history="1">
            <w:r w:rsidR="009B659F" w:rsidRPr="002B5343">
              <w:rPr>
                <w:rStyle w:val="Hipervnculo"/>
              </w:rPr>
              <w:t>Introducción</w:t>
            </w:r>
            <w:r w:rsidR="009B659F" w:rsidRPr="002B5343">
              <w:rPr>
                <w:webHidden/>
              </w:rPr>
              <w:tab/>
            </w:r>
            <w:r w:rsidR="009B659F" w:rsidRPr="002B5343">
              <w:rPr>
                <w:webHidden/>
              </w:rPr>
              <w:fldChar w:fldCharType="begin"/>
            </w:r>
            <w:r w:rsidR="009B659F" w:rsidRPr="002B5343">
              <w:rPr>
                <w:webHidden/>
              </w:rPr>
              <w:instrText xml:space="preserve"> PAGEREF _Toc54254952 \h </w:instrText>
            </w:r>
            <w:r w:rsidR="009B659F" w:rsidRPr="002B5343">
              <w:rPr>
                <w:webHidden/>
              </w:rPr>
            </w:r>
            <w:r w:rsidR="009B659F" w:rsidRPr="002B5343">
              <w:rPr>
                <w:webHidden/>
              </w:rPr>
              <w:fldChar w:fldCharType="separate"/>
            </w:r>
            <w:r w:rsidR="009B659F" w:rsidRPr="002B5343">
              <w:rPr>
                <w:webHidden/>
              </w:rPr>
              <w:t>3</w:t>
            </w:r>
            <w:r w:rsidR="009B659F" w:rsidRPr="002B5343">
              <w:rPr>
                <w:webHidden/>
              </w:rPr>
              <w:fldChar w:fldCharType="end"/>
            </w:r>
          </w:hyperlink>
        </w:p>
        <w:p w14:paraId="632DC410" w14:textId="77777777" w:rsidR="009B659F" w:rsidRPr="002B5343" w:rsidRDefault="007A4A79">
          <w:pPr>
            <w:pStyle w:val="TDC1"/>
            <w:tabs>
              <w:tab w:val="right" w:leader="dot" w:pos="10070"/>
            </w:tabs>
            <w:rPr>
              <w:rFonts w:eastAsiaTheme="minorEastAsia"/>
              <w:sz w:val="22"/>
              <w:szCs w:val="22"/>
              <w:lang w:eastAsia="es-MX"/>
            </w:rPr>
          </w:pPr>
          <w:hyperlink w:anchor="_Toc54254953" w:history="1">
            <w:r w:rsidR="009B659F" w:rsidRPr="002B5343">
              <w:rPr>
                <w:rStyle w:val="Hipervnculo"/>
              </w:rPr>
              <w:t>Manual</w:t>
            </w:r>
            <w:r w:rsidR="009B659F" w:rsidRPr="002B5343">
              <w:rPr>
                <w:webHidden/>
              </w:rPr>
              <w:tab/>
            </w:r>
            <w:r w:rsidR="009B659F" w:rsidRPr="002B5343">
              <w:rPr>
                <w:webHidden/>
              </w:rPr>
              <w:fldChar w:fldCharType="begin"/>
            </w:r>
            <w:r w:rsidR="009B659F" w:rsidRPr="002B5343">
              <w:rPr>
                <w:webHidden/>
              </w:rPr>
              <w:instrText xml:space="preserve"> PAGEREF _Toc54254953 \h </w:instrText>
            </w:r>
            <w:r w:rsidR="009B659F" w:rsidRPr="002B5343">
              <w:rPr>
                <w:webHidden/>
              </w:rPr>
            </w:r>
            <w:r w:rsidR="009B659F" w:rsidRPr="002B5343">
              <w:rPr>
                <w:webHidden/>
              </w:rPr>
              <w:fldChar w:fldCharType="separate"/>
            </w:r>
            <w:r w:rsidR="009B659F" w:rsidRPr="002B5343">
              <w:rPr>
                <w:webHidden/>
              </w:rPr>
              <w:t>3</w:t>
            </w:r>
            <w:r w:rsidR="009B659F" w:rsidRPr="002B5343">
              <w:rPr>
                <w:webHidden/>
              </w:rPr>
              <w:fldChar w:fldCharType="end"/>
            </w:r>
          </w:hyperlink>
        </w:p>
        <w:p w14:paraId="6DC78ABA" w14:textId="77777777" w:rsidR="00BA6E3C" w:rsidRPr="002B5343" w:rsidRDefault="00BA6E3C" w:rsidP="00BA6E3C">
          <w:pPr>
            <w:rPr>
              <w:rFonts w:ascii="Calibri" w:eastAsia="Times New Roman" w:hAnsi="Calibri" w:cs="Times New Roman"/>
            </w:rPr>
          </w:pPr>
          <w:r w:rsidRPr="002B5343">
            <w:rPr>
              <w:rFonts w:ascii="Calibri" w:eastAsia="Times New Roman" w:hAnsi="Calibri" w:cs="Times New Roman"/>
              <w:b/>
              <w:bCs/>
            </w:rPr>
            <w:fldChar w:fldCharType="end"/>
          </w:r>
        </w:p>
      </w:sdtContent>
    </w:sdt>
    <w:p w14:paraId="1B21F783" w14:textId="77777777" w:rsidR="003034DD" w:rsidRPr="002B5343" w:rsidRDefault="00BA6E3C" w:rsidP="00F02B42">
      <w:pPr>
        <w:pStyle w:val="Ttulo1"/>
      </w:pPr>
      <w:r w:rsidRPr="002B5343">
        <w:rPr>
          <w:rFonts w:eastAsia="Times New Roman" w:cs="Times New Roman"/>
          <w:sz w:val="21"/>
          <w:szCs w:val="21"/>
        </w:rPr>
        <w:br w:type="page"/>
      </w:r>
      <w:bookmarkStart w:id="1" w:name="_Toc54254951"/>
      <w:r w:rsidR="003034DD" w:rsidRPr="002B5343">
        <w:lastRenderedPageBreak/>
        <w:t>Historial de Revisiones</w:t>
      </w:r>
      <w:bookmarkEnd w:id="1"/>
    </w:p>
    <w:p w14:paraId="01210C79" w14:textId="77777777" w:rsidR="003034DD" w:rsidRPr="002B5343" w:rsidRDefault="003034DD">
      <w:pPr>
        <w:rPr>
          <w:rFonts w:ascii="Calibri" w:eastAsia="Times New Roman" w:hAnsi="Calibri" w:cs="Times New Roman"/>
          <w:caps/>
          <w:color w:val="7B230B"/>
        </w:rPr>
      </w:pPr>
    </w:p>
    <w:tbl>
      <w:tblPr>
        <w:tblStyle w:val="Tabladelista3-nfasis3"/>
        <w:tblW w:w="10101" w:type="dxa"/>
        <w:tblLook w:val="04A0" w:firstRow="1" w:lastRow="0" w:firstColumn="1" w:lastColumn="0" w:noHBand="0" w:noVBand="1"/>
      </w:tblPr>
      <w:tblGrid>
        <w:gridCol w:w="2278"/>
        <w:gridCol w:w="1610"/>
        <w:gridCol w:w="3476"/>
        <w:gridCol w:w="2737"/>
      </w:tblGrid>
      <w:tr w:rsidR="009B659F" w:rsidRPr="002B5343" w14:paraId="1EC7E24A" w14:textId="77777777" w:rsidTr="009B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E8340E" w14:textId="77777777" w:rsidR="00EA7938" w:rsidRPr="002B5343" w:rsidRDefault="00EA7938" w:rsidP="00DD4082">
            <w:pPr>
              <w:jc w:val="center"/>
            </w:pPr>
            <w:r w:rsidRPr="002B5343">
              <w:rPr>
                <w:rFonts w:ascii="Calibri" w:hAnsi="Calibri" w:cs="Calibri"/>
              </w:rPr>
              <w:t>Fecha</w:t>
            </w:r>
          </w:p>
        </w:tc>
        <w:tc>
          <w:tcPr>
            <w:tcW w:w="0" w:type="auto"/>
          </w:tcPr>
          <w:p w14:paraId="4621DC79" w14:textId="77777777" w:rsidR="00EA7938" w:rsidRPr="002B5343" w:rsidRDefault="00EA7938" w:rsidP="00DD4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343">
              <w:rPr>
                <w:rFonts w:ascii="Calibri" w:hAnsi="Calibri" w:cs="Calibri"/>
              </w:rPr>
              <w:t>Versión</w:t>
            </w:r>
          </w:p>
        </w:tc>
        <w:tc>
          <w:tcPr>
            <w:tcW w:w="0" w:type="auto"/>
          </w:tcPr>
          <w:p w14:paraId="1C13D5D1" w14:textId="77777777" w:rsidR="00EA7938" w:rsidRPr="002B5343" w:rsidRDefault="00EA7938" w:rsidP="00DD4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343">
              <w:rPr>
                <w:rFonts w:ascii="Calibri" w:hAnsi="Calibri" w:cs="Calibri"/>
              </w:rPr>
              <w:t>Descripción</w:t>
            </w:r>
          </w:p>
        </w:tc>
        <w:tc>
          <w:tcPr>
            <w:tcW w:w="0" w:type="auto"/>
          </w:tcPr>
          <w:p w14:paraId="3FFE6DD2" w14:textId="77777777" w:rsidR="00EA7938" w:rsidRPr="002B5343" w:rsidRDefault="00EA7938" w:rsidP="00DD4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343">
              <w:rPr>
                <w:rFonts w:ascii="Calibri" w:hAnsi="Calibri" w:cs="Calibri"/>
              </w:rPr>
              <w:t>Autor</w:t>
            </w:r>
          </w:p>
        </w:tc>
      </w:tr>
      <w:tr w:rsidR="009B659F" w:rsidRPr="002B5343" w14:paraId="6DAE71A2" w14:textId="77777777" w:rsidTr="009B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F1EB" w14:textId="77777777" w:rsidR="00EA7938" w:rsidRPr="002B5343" w:rsidRDefault="009B659F" w:rsidP="00DD4082">
            <w:pPr>
              <w:jc w:val="center"/>
            </w:pPr>
            <w:r w:rsidRPr="002B5343">
              <w:rPr>
                <w:rFonts w:ascii="Calibri" w:hAnsi="Calibri" w:cs="Calibri"/>
              </w:rPr>
              <w:t>22</w:t>
            </w:r>
            <w:r w:rsidR="00EA7938" w:rsidRPr="002B5343">
              <w:rPr>
                <w:rFonts w:ascii="Calibri" w:hAnsi="Calibri" w:cs="Calibri"/>
              </w:rPr>
              <w:t>/</w:t>
            </w:r>
            <w:r w:rsidRPr="002B5343">
              <w:rPr>
                <w:rFonts w:ascii="Calibri" w:hAnsi="Calibri" w:cs="Calibri"/>
              </w:rPr>
              <w:t>10</w:t>
            </w:r>
            <w:r w:rsidR="00EA7938" w:rsidRPr="002B5343">
              <w:rPr>
                <w:rFonts w:ascii="Calibri" w:hAnsi="Calibri" w:cs="Calibri"/>
              </w:rPr>
              <w:t>/</w:t>
            </w:r>
            <w:r w:rsidRPr="002B5343">
              <w:rPr>
                <w:rFonts w:ascii="Calibri" w:hAnsi="Calibri" w:cs="Calibri"/>
              </w:rPr>
              <w:t>2020</w:t>
            </w:r>
          </w:p>
        </w:tc>
        <w:tc>
          <w:tcPr>
            <w:tcW w:w="0" w:type="auto"/>
          </w:tcPr>
          <w:p w14:paraId="578DB7AF" w14:textId="77777777" w:rsidR="00EA7938" w:rsidRPr="002B5343" w:rsidRDefault="00EA7938" w:rsidP="00DD4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343">
              <w:rPr>
                <w:rFonts w:ascii="Calibri" w:hAnsi="Calibri" w:cs="Calibri"/>
              </w:rPr>
              <w:t>1.0</w:t>
            </w:r>
          </w:p>
        </w:tc>
        <w:tc>
          <w:tcPr>
            <w:tcW w:w="0" w:type="auto"/>
          </w:tcPr>
          <w:p w14:paraId="72CCA364" w14:textId="77777777" w:rsidR="00EA7938" w:rsidRPr="002B5343" w:rsidRDefault="00EA7938" w:rsidP="00DD4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343">
              <w:rPr>
                <w:rFonts w:ascii="Calibri" w:hAnsi="Calibri" w:cs="Calibri"/>
              </w:rPr>
              <w:t>Documento original</w:t>
            </w:r>
          </w:p>
        </w:tc>
        <w:tc>
          <w:tcPr>
            <w:tcW w:w="0" w:type="auto"/>
          </w:tcPr>
          <w:p w14:paraId="2FA525F8" w14:textId="77777777" w:rsidR="00EA7938" w:rsidRPr="002B5343" w:rsidRDefault="009B659F" w:rsidP="00DD4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343">
              <w:t>Brayan Quirino</w:t>
            </w:r>
          </w:p>
        </w:tc>
      </w:tr>
    </w:tbl>
    <w:p w14:paraId="584A4C2F" w14:textId="77777777" w:rsidR="00EA7938" w:rsidRPr="002B5343" w:rsidRDefault="00EA7938">
      <w:pPr>
        <w:rPr>
          <w:rFonts w:ascii="Calibri" w:eastAsia="Times New Roman" w:hAnsi="Calibri" w:cs="Times New Roman"/>
          <w:caps/>
          <w:color w:val="7B230B"/>
        </w:rPr>
      </w:pPr>
    </w:p>
    <w:p w14:paraId="35599C7D" w14:textId="77777777" w:rsidR="003034DD" w:rsidRPr="002B5343" w:rsidRDefault="003034DD">
      <w:pPr>
        <w:rPr>
          <w:rFonts w:asciiTheme="majorHAnsi" w:eastAsiaTheme="majorEastAsia" w:hAnsiTheme="majorHAnsi" w:cstheme="majorBidi"/>
          <w:caps/>
          <w:color w:val="7B230B"/>
          <w:sz w:val="32"/>
          <w:szCs w:val="32"/>
        </w:rPr>
      </w:pPr>
      <w:r w:rsidRPr="002B5343">
        <w:br w:type="page"/>
      </w:r>
    </w:p>
    <w:p w14:paraId="49D53316" w14:textId="77777777" w:rsidR="001E612F" w:rsidRPr="002B5343" w:rsidRDefault="001E612F" w:rsidP="00EA7938">
      <w:pPr>
        <w:pStyle w:val="Ttulo1"/>
      </w:pPr>
      <w:bookmarkStart w:id="2" w:name="_Toc54254952"/>
      <w:r w:rsidRPr="002B5343">
        <w:lastRenderedPageBreak/>
        <w:t>Introducción</w:t>
      </w:r>
      <w:bookmarkEnd w:id="2"/>
    </w:p>
    <w:p w14:paraId="1315BE5E" w14:textId="77777777" w:rsidR="003A6D6C" w:rsidRPr="002B5343" w:rsidRDefault="000304D2" w:rsidP="003A6D6C">
      <w:pPr>
        <w:pStyle w:val="NMPParrafo"/>
      </w:pPr>
      <w:r w:rsidRPr="002B5343">
        <w:t>Pasos que seguir</w:t>
      </w:r>
      <w:r w:rsidR="009B659F" w:rsidRPr="002B5343">
        <w:t xml:space="preserve"> para levantar los servicios de </w:t>
      </w:r>
      <w:proofErr w:type="spellStart"/>
      <w:r w:rsidR="009B659F" w:rsidRPr="002B5343">
        <w:t>Elasticseacrh</w:t>
      </w:r>
      <w:proofErr w:type="spellEnd"/>
      <w:r w:rsidR="009B659F" w:rsidRPr="002B5343">
        <w:t xml:space="preserve"> en una </w:t>
      </w:r>
      <w:r w:rsidR="00D4570E" w:rsidRPr="002B5343">
        <w:t>máquina</w:t>
      </w:r>
      <w:r w:rsidR="009B659F" w:rsidRPr="002B5343">
        <w:t xml:space="preserve"> virtual</w:t>
      </w:r>
      <w:r w:rsidR="00685ACB">
        <w:t xml:space="preserve"> de Azure</w:t>
      </w:r>
      <w:r w:rsidR="009B659F" w:rsidRPr="002B5343">
        <w:t>, crear un índice, insertar datos y consultarlos</w:t>
      </w:r>
      <w:r w:rsidR="00685ACB">
        <w:t xml:space="preserve"> con POSTMAN.</w:t>
      </w:r>
    </w:p>
    <w:p w14:paraId="4434DACA" w14:textId="77777777" w:rsidR="00434624" w:rsidRPr="002B5343" w:rsidRDefault="009B659F" w:rsidP="00EA7938">
      <w:pPr>
        <w:pStyle w:val="Ttulo1"/>
      </w:pPr>
      <w:bookmarkStart w:id="3" w:name="_Toc54254953"/>
      <w:bookmarkStart w:id="4" w:name="_Toc64276281"/>
      <w:bookmarkStart w:id="5" w:name="_Toc79484433"/>
      <w:bookmarkStart w:id="6" w:name="_Toc100469487"/>
      <w:bookmarkStart w:id="7" w:name="_Toc100469537"/>
      <w:bookmarkStart w:id="8" w:name="_Toc136083752"/>
      <w:r w:rsidRPr="002B5343">
        <w:t>Manual</w:t>
      </w:r>
      <w:bookmarkEnd w:id="3"/>
    </w:p>
    <w:p w14:paraId="3ABA4B87" w14:textId="77777777" w:rsidR="009B659F" w:rsidRPr="002B5343" w:rsidRDefault="009B659F" w:rsidP="003A6D6C">
      <w:pPr>
        <w:pStyle w:val="NMPParrafo"/>
      </w:pPr>
    </w:p>
    <w:p w14:paraId="17F05336" w14:textId="77777777" w:rsidR="000304D2" w:rsidRPr="002B5343" w:rsidRDefault="000304D2" w:rsidP="000304D2">
      <w:pPr>
        <w:pStyle w:val="Prrafodelista"/>
        <w:numPr>
          <w:ilvl w:val="0"/>
          <w:numId w:val="22"/>
        </w:numPr>
        <w:spacing w:after="160" w:line="259" w:lineRule="auto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 xml:space="preserve">Crear una cuenta en Azure; </w:t>
      </w:r>
      <w:hyperlink r:id="rId14" w:history="1">
        <w:r w:rsidRPr="002B5343">
          <w:rPr>
            <w:rStyle w:val="Hipervnculo"/>
            <w:rFonts w:ascii="Museo Sans 300" w:hAnsi="Museo Sans 300"/>
            <w:sz w:val="22"/>
            <w:szCs w:val="22"/>
          </w:rPr>
          <w:t>https://azure.microsoft.com/en-us/free/?ref=portal</w:t>
        </w:r>
      </w:hyperlink>
    </w:p>
    <w:p w14:paraId="79B4F7EF" w14:textId="77777777" w:rsidR="000304D2" w:rsidRPr="002B5343" w:rsidRDefault="000304D2" w:rsidP="000304D2">
      <w:pPr>
        <w:pStyle w:val="Prrafodelista"/>
        <w:numPr>
          <w:ilvl w:val="0"/>
          <w:numId w:val="22"/>
        </w:numPr>
        <w:spacing w:after="160" w:line="259" w:lineRule="auto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Inicializar un VM</w:t>
      </w:r>
      <w:r w:rsidRPr="002B5343">
        <w:rPr>
          <w:rStyle w:val="Refdenotaalpie"/>
          <w:rFonts w:ascii="Museo Sans 300" w:hAnsi="Museo Sans 300"/>
          <w:sz w:val="22"/>
          <w:szCs w:val="22"/>
        </w:rPr>
        <w:footnoteReference w:id="1"/>
      </w:r>
      <w:r w:rsidRPr="002B5343">
        <w:rPr>
          <w:rFonts w:ascii="Museo Sans 300" w:hAnsi="Museo Sans 300"/>
          <w:sz w:val="22"/>
          <w:szCs w:val="22"/>
        </w:rPr>
        <w:t xml:space="preserve"> con la distribución Ubuntu</w:t>
      </w:r>
    </w:p>
    <w:p w14:paraId="2E988A4E" w14:textId="77777777" w:rsidR="009B659F" w:rsidRPr="002B5343" w:rsidRDefault="000304D2" w:rsidP="000304D2">
      <w:pPr>
        <w:pStyle w:val="Prrafodelista"/>
        <w:numPr>
          <w:ilvl w:val="0"/>
          <w:numId w:val="22"/>
        </w:numPr>
        <w:spacing w:after="160" w:line="259" w:lineRule="auto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Instalar Java en nuestra VM</w:t>
      </w:r>
    </w:p>
    <w:p w14:paraId="2CFE9D31" w14:textId="77777777" w:rsidR="000304D2" w:rsidRPr="002B5343" w:rsidRDefault="000304D2" w:rsidP="000304D2">
      <w:pPr>
        <w:spacing w:after="160" w:line="259" w:lineRule="auto"/>
        <w:ind w:left="720"/>
        <w:rPr>
          <w:rFonts w:ascii="Museo Sans 300" w:hAnsi="Museo Sans 300"/>
          <w:color w:val="00B0F0"/>
          <w:sz w:val="22"/>
          <w:szCs w:val="22"/>
        </w:rPr>
      </w:pPr>
      <w:r w:rsidRPr="002B5343">
        <w:rPr>
          <w:rFonts w:ascii="Consolas" w:hAnsi="Consolas"/>
          <w:color w:val="00B0F0"/>
          <w:sz w:val="22"/>
          <w:szCs w:val="22"/>
        </w:rPr>
        <w:t xml:space="preserve">sudo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add-apt-repository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gramStart"/>
      <w:r w:rsidRPr="002B5343">
        <w:rPr>
          <w:rFonts w:ascii="Consolas" w:hAnsi="Consolas"/>
          <w:color w:val="00B0F0"/>
          <w:sz w:val="22"/>
          <w:szCs w:val="22"/>
        </w:rPr>
        <w:t>ppa:webupd</w:t>
      </w:r>
      <w:proofErr w:type="gramEnd"/>
      <w:r w:rsidRPr="002B5343">
        <w:rPr>
          <w:rFonts w:ascii="Consolas" w:hAnsi="Consolas"/>
          <w:color w:val="00B0F0"/>
          <w:sz w:val="22"/>
          <w:szCs w:val="22"/>
        </w:rPr>
        <w:t>8team/java</w:t>
      </w:r>
    </w:p>
    <w:p w14:paraId="3EE125E3" w14:textId="77777777" w:rsidR="000304D2" w:rsidRPr="00725AD9" w:rsidRDefault="000304D2" w:rsidP="000304D2">
      <w:pPr>
        <w:ind w:left="720"/>
        <w:rPr>
          <w:rFonts w:ascii="Consolas" w:hAnsi="Consolas"/>
          <w:color w:val="00B0F0"/>
          <w:sz w:val="22"/>
          <w:szCs w:val="22"/>
          <w:lang w:val="fr-FR"/>
        </w:rPr>
      </w:pPr>
      <w:proofErr w:type="spellStart"/>
      <w:proofErr w:type="gramStart"/>
      <w:r w:rsidRPr="00725AD9">
        <w:rPr>
          <w:rFonts w:ascii="Consolas" w:hAnsi="Consolas"/>
          <w:color w:val="00B0F0"/>
          <w:sz w:val="22"/>
          <w:szCs w:val="22"/>
          <w:lang w:val="fr-FR"/>
        </w:rPr>
        <w:t>sudo</w:t>
      </w:r>
      <w:proofErr w:type="spellEnd"/>
      <w:proofErr w:type="gramEnd"/>
      <w:r w:rsidRPr="00725AD9">
        <w:rPr>
          <w:rFonts w:ascii="Consolas" w:hAnsi="Consolas"/>
          <w:color w:val="00B0F0"/>
          <w:sz w:val="22"/>
          <w:szCs w:val="22"/>
          <w:lang w:val="fr-FR"/>
        </w:rPr>
        <w:t xml:space="preserve"> apt-get update</w:t>
      </w:r>
    </w:p>
    <w:p w14:paraId="5E773B12" w14:textId="77777777" w:rsidR="000304D2" w:rsidRPr="00725AD9" w:rsidRDefault="000304D2" w:rsidP="000304D2">
      <w:pPr>
        <w:ind w:left="720"/>
        <w:rPr>
          <w:rFonts w:ascii="Consolas" w:hAnsi="Consolas"/>
          <w:color w:val="00B0F0"/>
          <w:sz w:val="22"/>
          <w:szCs w:val="22"/>
          <w:lang w:val="fr-FR"/>
        </w:rPr>
      </w:pPr>
      <w:proofErr w:type="spellStart"/>
      <w:proofErr w:type="gramStart"/>
      <w:r w:rsidRPr="00725AD9">
        <w:rPr>
          <w:rFonts w:ascii="Consolas" w:hAnsi="Consolas"/>
          <w:color w:val="00B0F0"/>
          <w:sz w:val="22"/>
          <w:szCs w:val="22"/>
          <w:lang w:val="fr-FR"/>
        </w:rPr>
        <w:t>sudo</w:t>
      </w:r>
      <w:proofErr w:type="spellEnd"/>
      <w:proofErr w:type="gramEnd"/>
      <w:r w:rsidRPr="00725AD9">
        <w:rPr>
          <w:rFonts w:ascii="Consolas" w:hAnsi="Consolas"/>
          <w:color w:val="00B0F0"/>
          <w:sz w:val="22"/>
          <w:szCs w:val="22"/>
          <w:lang w:val="fr-FR"/>
        </w:rPr>
        <w:t xml:space="preserve"> apt-get </w:t>
      </w:r>
      <w:proofErr w:type="spellStart"/>
      <w:r w:rsidRPr="00725AD9">
        <w:rPr>
          <w:rFonts w:ascii="Consolas" w:hAnsi="Consolas"/>
          <w:color w:val="00B0F0"/>
          <w:sz w:val="22"/>
          <w:szCs w:val="22"/>
          <w:lang w:val="fr-FR"/>
        </w:rPr>
        <w:t>install</w:t>
      </w:r>
      <w:proofErr w:type="spellEnd"/>
      <w:r w:rsidRPr="00725AD9">
        <w:rPr>
          <w:rFonts w:ascii="Consolas" w:hAnsi="Consolas"/>
          <w:color w:val="00B0F0"/>
          <w:sz w:val="22"/>
          <w:szCs w:val="22"/>
          <w:lang w:val="fr-FR"/>
        </w:rPr>
        <w:t xml:space="preserve"> oracle-java8-installer</w:t>
      </w:r>
    </w:p>
    <w:p w14:paraId="1F2217EE" w14:textId="77777777" w:rsidR="002B5343" w:rsidRPr="00725AD9" w:rsidRDefault="002B5343" w:rsidP="000304D2">
      <w:pPr>
        <w:ind w:left="720"/>
        <w:rPr>
          <w:rFonts w:ascii="Consolas" w:hAnsi="Consolas"/>
          <w:color w:val="00B0F0"/>
          <w:sz w:val="22"/>
          <w:szCs w:val="22"/>
          <w:lang w:val="fr-FR"/>
        </w:rPr>
      </w:pPr>
    </w:p>
    <w:p w14:paraId="79FCB8A2" w14:textId="77777777" w:rsidR="000304D2" w:rsidRPr="002B5343" w:rsidRDefault="000304D2" w:rsidP="000304D2">
      <w:pPr>
        <w:pStyle w:val="Prrafodelista"/>
        <w:numPr>
          <w:ilvl w:val="0"/>
          <w:numId w:val="22"/>
        </w:numPr>
        <w:rPr>
          <w:rFonts w:ascii="Museo Sans 300" w:hAnsi="Museo Sans 300" w:cstheme="majorHAnsi"/>
          <w:sz w:val="22"/>
          <w:szCs w:val="22"/>
        </w:rPr>
      </w:pPr>
      <w:r w:rsidRPr="002B5343">
        <w:rPr>
          <w:rFonts w:ascii="Museo Sans 300" w:hAnsi="Museo Sans 300" w:cstheme="majorHAnsi"/>
          <w:sz w:val="22"/>
          <w:szCs w:val="22"/>
        </w:rPr>
        <w:t xml:space="preserve">Instalar </w:t>
      </w:r>
      <w:proofErr w:type="spellStart"/>
      <w:r w:rsidRPr="002B5343">
        <w:rPr>
          <w:rFonts w:ascii="Museo Sans 300" w:hAnsi="Museo Sans 300" w:cstheme="majorHAnsi"/>
          <w:sz w:val="22"/>
          <w:szCs w:val="22"/>
        </w:rPr>
        <w:t>Elasticsearch</w:t>
      </w:r>
      <w:proofErr w:type="spellEnd"/>
    </w:p>
    <w:p w14:paraId="6F442160" w14:textId="77777777" w:rsidR="000304D2" w:rsidRPr="002B5343" w:rsidRDefault="000304D2" w:rsidP="000304D2">
      <w:pPr>
        <w:ind w:left="708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Descargamos la clave publica</w:t>
      </w:r>
    </w:p>
    <w:p w14:paraId="23C149E7" w14:textId="5821EC38" w:rsidR="000304D2" w:rsidRPr="002B5343" w:rsidRDefault="000304D2" w:rsidP="000304D2">
      <w:pPr>
        <w:ind w:left="708"/>
        <w:rPr>
          <w:rFonts w:ascii="Consolas" w:hAnsi="Consolas"/>
          <w:color w:val="00B0F0"/>
          <w:sz w:val="22"/>
          <w:szCs w:val="22"/>
        </w:rPr>
      </w:pPr>
      <w:proofErr w:type="spellStart"/>
      <w:r w:rsidRPr="002B5343">
        <w:rPr>
          <w:rFonts w:ascii="Consolas" w:hAnsi="Consolas"/>
          <w:color w:val="00B0F0"/>
          <w:sz w:val="22"/>
          <w:szCs w:val="22"/>
        </w:rPr>
        <w:t>wget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-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qO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- https://artifacts.elastic.co/GPG-KEY-elasticsearch | sudo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apt-key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add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r w:rsidR="00094459">
        <w:rPr>
          <w:rFonts w:ascii="Consolas" w:hAnsi="Consolas"/>
          <w:color w:val="00B0F0"/>
          <w:sz w:val="22"/>
          <w:szCs w:val="22"/>
        </w:rPr>
        <w:t>-</w:t>
      </w:r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</w:p>
    <w:p w14:paraId="493CD74B" w14:textId="77777777" w:rsidR="000304D2" w:rsidRPr="002B5343" w:rsidRDefault="000304D2" w:rsidP="000304D2">
      <w:pPr>
        <w:ind w:left="708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Creamos el repositorio</w:t>
      </w:r>
    </w:p>
    <w:p w14:paraId="5A9BF6D0" w14:textId="77777777" w:rsidR="00065C4A" w:rsidRDefault="00065C4A" w:rsidP="000304D2">
      <w:pPr>
        <w:ind w:left="708"/>
        <w:rPr>
          <w:rFonts w:ascii="Consolas" w:hAnsi="Consolas"/>
          <w:color w:val="00B0F0"/>
          <w:sz w:val="22"/>
          <w:szCs w:val="22"/>
        </w:rPr>
      </w:pPr>
      <w:r w:rsidRPr="00065C4A">
        <w:rPr>
          <w:rFonts w:ascii="Consolas" w:hAnsi="Consolas"/>
          <w:color w:val="00B0F0"/>
          <w:sz w:val="22"/>
          <w:szCs w:val="22"/>
        </w:rPr>
        <w:t>echo "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deb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 xml:space="preserve"> https://artifacts.elastic.co/packages/6.x/apt 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stable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main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 xml:space="preserve">" | sudo 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tee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 xml:space="preserve"> -a /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etc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>/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apt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>/</w:t>
      </w:r>
      <w:proofErr w:type="spellStart"/>
      <w:r w:rsidRPr="00065C4A">
        <w:rPr>
          <w:rFonts w:ascii="Consolas" w:hAnsi="Consolas"/>
          <w:color w:val="00B0F0"/>
          <w:sz w:val="22"/>
          <w:szCs w:val="22"/>
        </w:rPr>
        <w:t>sources.list.d</w:t>
      </w:r>
      <w:proofErr w:type="spellEnd"/>
      <w:r w:rsidRPr="00065C4A">
        <w:rPr>
          <w:rFonts w:ascii="Consolas" w:hAnsi="Consolas"/>
          <w:color w:val="00B0F0"/>
          <w:sz w:val="22"/>
          <w:szCs w:val="22"/>
        </w:rPr>
        <w:t>/elastic-6.x.list</w:t>
      </w:r>
    </w:p>
    <w:p w14:paraId="5A8969DC" w14:textId="3E799D7F" w:rsidR="000304D2" w:rsidRPr="002B5343" w:rsidRDefault="000304D2" w:rsidP="000304D2">
      <w:pPr>
        <w:ind w:left="708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Actualizamos el repositorio</w:t>
      </w:r>
    </w:p>
    <w:p w14:paraId="64AF1601" w14:textId="77777777" w:rsidR="000304D2" w:rsidRPr="002B5343" w:rsidRDefault="000304D2" w:rsidP="000304D2">
      <w:pPr>
        <w:ind w:left="708"/>
        <w:rPr>
          <w:rFonts w:ascii="Consolas" w:hAnsi="Consolas"/>
          <w:color w:val="00B0F0"/>
          <w:sz w:val="22"/>
          <w:szCs w:val="22"/>
        </w:rPr>
      </w:pPr>
      <w:r w:rsidRPr="002B5343">
        <w:rPr>
          <w:rFonts w:ascii="Consolas" w:hAnsi="Consolas"/>
          <w:color w:val="00B0F0"/>
          <w:sz w:val="22"/>
          <w:szCs w:val="22"/>
        </w:rPr>
        <w:t xml:space="preserve">sudo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apt-get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update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&amp;&amp; sudo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apt-get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install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elasticsearch</w:t>
      </w:r>
      <w:proofErr w:type="spellEnd"/>
    </w:p>
    <w:p w14:paraId="2BEC1296" w14:textId="77777777" w:rsidR="000304D2" w:rsidRPr="002B5343" w:rsidRDefault="000304D2" w:rsidP="000304D2">
      <w:pPr>
        <w:ind w:left="708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 xml:space="preserve">Comando para </w:t>
      </w:r>
      <w:r w:rsidR="002B5343" w:rsidRPr="002B5343">
        <w:rPr>
          <w:rFonts w:ascii="Museo Sans 300" w:hAnsi="Museo Sans 300"/>
          <w:sz w:val="22"/>
          <w:szCs w:val="22"/>
        </w:rPr>
        <w:t>iniciar</w:t>
      </w:r>
      <w:r w:rsidRPr="002B5343">
        <w:rPr>
          <w:rFonts w:ascii="Museo Sans 300" w:hAnsi="Museo Sans 300"/>
          <w:sz w:val="22"/>
          <w:szCs w:val="22"/>
        </w:rPr>
        <w:t xml:space="preserve"> </w:t>
      </w:r>
      <w:proofErr w:type="spellStart"/>
      <w:r w:rsidRPr="002B5343">
        <w:rPr>
          <w:rFonts w:ascii="Museo Sans 300" w:hAnsi="Museo Sans 300"/>
          <w:sz w:val="22"/>
          <w:szCs w:val="22"/>
        </w:rPr>
        <w:t>Elasticsearch</w:t>
      </w:r>
      <w:proofErr w:type="spellEnd"/>
      <w:r w:rsidRPr="002B5343">
        <w:rPr>
          <w:rFonts w:ascii="Museo Sans 300" w:hAnsi="Museo Sans 300"/>
          <w:sz w:val="22"/>
          <w:szCs w:val="22"/>
        </w:rPr>
        <w:t xml:space="preserve"> cuando la maquina inicie</w:t>
      </w:r>
    </w:p>
    <w:p w14:paraId="1A91BF63" w14:textId="77777777" w:rsidR="000304D2" w:rsidRPr="002B5343" w:rsidRDefault="000304D2" w:rsidP="000304D2">
      <w:pPr>
        <w:ind w:left="708"/>
        <w:rPr>
          <w:rFonts w:ascii="Consolas" w:hAnsi="Consolas"/>
          <w:color w:val="00B0F0"/>
          <w:sz w:val="22"/>
          <w:szCs w:val="22"/>
        </w:rPr>
      </w:pPr>
      <w:r w:rsidRPr="002B5343">
        <w:rPr>
          <w:rFonts w:ascii="Consolas" w:hAnsi="Consolas"/>
          <w:color w:val="00B0F0"/>
          <w:sz w:val="22"/>
          <w:szCs w:val="22"/>
        </w:rPr>
        <w:t xml:space="preserve">sudo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update-</w:t>
      </w:r>
      <w:proofErr w:type="gramStart"/>
      <w:r w:rsidRPr="002B5343">
        <w:rPr>
          <w:rFonts w:ascii="Consolas" w:hAnsi="Consolas"/>
          <w:color w:val="00B0F0"/>
          <w:sz w:val="22"/>
          <w:szCs w:val="22"/>
        </w:rPr>
        <w:t>rc.d</w:t>
      </w:r>
      <w:proofErr w:type="spellEnd"/>
      <w:proofErr w:type="gram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elasticsearch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defaults 95 10</w:t>
      </w:r>
    </w:p>
    <w:p w14:paraId="646809F6" w14:textId="77777777" w:rsidR="000304D2" w:rsidRPr="002B5343" w:rsidRDefault="002B5343" w:rsidP="000304D2">
      <w:pPr>
        <w:ind w:left="708"/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Comandos para arrancar, parar y revisar el servicio</w:t>
      </w:r>
      <w:r w:rsidR="000304D2" w:rsidRPr="002B5343">
        <w:rPr>
          <w:rFonts w:ascii="Museo Sans 300" w:hAnsi="Museo Sans 300"/>
          <w:sz w:val="22"/>
          <w:szCs w:val="22"/>
        </w:rPr>
        <w:t>:</w:t>
      </w:r>
    </w:p>
    <w:p w14:paraId="065309C6" w14:textId="77777777" w:rsidR="000304D2" w:rsidRPr="002B5343" w:rsidRDefault="000304D2" w:rsidP="000304D2">
      <w:pPr>
        <w:ind w:left="708"/>
        <w:rPr>
          <w:rFonts w:ascii="Consolas" w:hAnsi="Consolas"/>
          <w:color w:val="00B0F0"/>
          <w:sz w:val="22"/>
          <w:szCs w:val="22"/>
        </w:rPr>
      </w:pPr>
      <w:r w:rsidRPr="002B5343">
        <w:rPr>
          <w:rFonts w:ascii="Consolas" w:hAnsi="Consolas"/>
          <w:color w:val="00B0F0"/>
          <w:sz w:val="22"/>
          <w:szCs w:val="22"/>
        </w:rPr>
        <w:t xml:space="preserve">sudo -i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service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elasticsearch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start</w:t>
      </w:r>
      <w:proofErr w:type="spellEnd"/>
    </w:p>
    <w:p w14:paraId="3AAA9785" w14:textId="77777777" w:rsidR="000304D2" w:rsidRPr="002B5343" w:rsidRDefault="000304D2" w:rsidP="000304D2">
      <w:pPr>
        <w:ind w:left="708"/>
        <w:rPr>
          <w:rFonts w:ascii="Consolas" w:hAnsi="Consolas"/>
          <w:color w:val="00B0F0"/>
          <w:sz w:val="22"/>
          <w:szCs w:val="22"/>
        </w:rPr>
      </w:pPr>
      <w:r w:rsidRPr="002B5343">
        <w:rPr>
          <w:rFonts w:ascii="Consolas" w:hAnsi="Consolas"/>
          <w:color w:val="00B0F0"/>
          <w:sz w:val="22"/>
          <w:szCs w:val="22"/>
        </w:rPr>
        <w:t xml:space="preserve">sudo -i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service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elasticsearch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stop</w:t>
      </w:r>
    </w:p>
    <w:p w14:paraId="3D8391B3" w14:textId="77777777" w:rsidR="002B5343" w:rsidRDefault="002B5343" w:rsidP="002B5343">
      <w:pPr>
        <w:ind w:left="708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-</w:t>
      </w: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i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service </w:t>
      </w: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elasticsearch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status</w:t>
      </w:r>
    </w:p>
    <w:p w14:paraId="7B794555" w14:textId="77777777" w:rsidR="002B5343" w:rsidRPr="002B5343" w:rsidRDefault="002B5343" w:rsidP="002B5343">
      <w:pPr>
        <w:ind w:left="708"/>
        <w:rPr>
          <w:rFonts w:ascii="Consolas" w:hAnsi="Consolas"/>
          <w:color w:val="00B0F0"/>
          <w:sz w:val="22"/>
          <w:szCs w:val="22"/>
          <w:lang w:val="en-US"/>
        </w:rPr>
      </w:pPr>
    </w:p>
    <w:p w14:paraId="7665CEC1" w14:textId="77777777" w:rsidR="002B5343" w:rsidRPr="002B5343" w:rsidRDefault="002B5343" w:rsidP="002B5343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 w:rsidRPr="002B5343">
        <w:rPr>
          <w:rFonts w:ascii="Museo Sans 300" w:hAnsi="Museo Sans 300"/>
          <w:sz w:val="22"/>
          <w:szCs w:val="22"/>
        </w:rPr>
        <w:t>Si durante los pasos anteriores existe un problema, quizá sea por la versión de Java, entonces deberás ejecutar los siguientes comandos</w:t>
      </w:r>
      <w:r>
        <w:rPr>
          <w:rFonts w:ascii="Museo Sans 300" w:hAnsi="Museo Sans 300"/>
          <w:sz w:val="22"/>
          <w:szCs w:val="22"/>
        </w:rPr>
        <w:t xml:space="preserve">, una vez terminado </w:t>
      </w:r>
      <w:r w:rsidRPr="002B5343">
        <w:rPr>
          <w:rFonts w:ascii="Museo Sans 300" w:hAnsi="Museo Sans 300"/>
          <w:b/>
          <w:bCs/>
          <w:sz w:val="22"/>
          <w:szCs w:val="22"/>
        </w:rPr>
        <w:t>repite el paso 4</w:t>
      </w:r>
      <w:r w:rsidRPr="002B5343">
        <w:rPr>
          <w:rFonts w:ascii="Museo Sans 300" w:hAnsi="Museo Sans 300"/>
          <w:sz w:val="22"/>
          <w:szCs w:val="22"/>
        </w:rPr>
        <w:t>:</w:t>
      </w:r>
    </w:p>
    <w:p w14:paraId="3AB9AC23" w14:textId="77777777" w:rsidR="002B5343" w:rsidRPr="002B5343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lastRenderedPageBreak/>
        <w:t>sudo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apt-get install default-</w:t>
      </w: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jre</w:t>
      </w:r>
      <w:proofErr w:type="spellEnd"/>
    </w:p>
    <w:p w14:paraId="000D9575" w14:textId="77777777" w:rsidR="002B5343" w:rsidRPr="002B5343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apt-get install default-</w:t>
      </w: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jdk</w:t>
      </w:r>
      <w:proofErr w:type="spellEnd"/>
    </w:p>
    <w:p w14:paraId="242B5BB5" w14:textId="77777777" w:rsidR="002B5343" w:rsidRPr="002B5343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apt-get install python-software-properties</w:t>
      </w:r>
    </w:p>
    <w:p w14:paraId="2E69FD0F" w14:textId="77777777" w:rsidR="002B5343" w:rsidRPr="002B5343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2B5343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2B5343">
        <w:rPr>
          <w:rFonts w:ascii="Consolas" w:hAnsi="Consolas"/>
          <w:color w:val="00B0F0"/>
          <w:sz w:val="22"/>
          <w:szCs w:val="22"/>
          <w:lang w:val="en-US"/>
        </w:rPr>
        <w:t xml:space="preserve"> add-apt-repository </w:t>
      </w:r>
      <w:proofErr w:type="gramStart"/>
      <w:r w:rsidRPr="002B5343">
        <w:rPr>
          <w:rFonts w:ascii="Consolas" w:hAnsi="Consolas"/>
          <w:color w:val="00B0F0"/>
          <w:sz w:val="22"/>
          <w:szCs w:val="22"/>
          <w:lang w:val="en-US"/>
        </w:rPr>
        <w:t>ppa:webupd</w:t>
      </w:r>
      <w:proofErr w:type="gramEnd"/>
      <w:r w:rsidRPr="002B5343">
        <w:rPr>
          <w:rFonts w:ascii="Consolas" w:hAnsi="Consolas"/>
          <w:color w:val="00B0F0"/>
          <w:sz w:val="22"/>
          <w:szCs w:val="22"/>
          <w:lang w:val="en-US"/>
        </w:rPr>
        <w:t>8team/java</w:t>
      </w:r>
    </w:p>
    <w:p w14:paraId="331DE272" w14:textId="77777777" w:rsidR="002B5343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</w:rPr>
      </w:pPr>
      <w:r w:rsidRPr="002B5343">
        <w:rPr>
          <w:rFonts w:ascii="Consolas" w:hAnsi="Consolas"/>
          <w:color w:val="00B0F0"/>
          <w:sz w:val="22"/>
          <w:szCs w:val="22"/>
        </w:rPr>
        <w:t xml:space="preserve">sudo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apt-get</w:t>
      </w:r>
      <w:proofErr w:type="spellEnd"/>
      <w:r w:rsidRPr="002B5343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2B5343">
        <w:rPr>
          <w:rFonts w:ascii="Consolas" w:hAnsi="Consolas"/>
          <w:color w:val="00B0F0"/>
          <w:sz w:val="22"/>
          <w:szCs w:val="22"/>
        </w:rPr>
        <w:t>update</w:t>
      </w:r>
      <w:proofErr w:type="spellEnd"/>
    </w:p>
    <w:p w14:paraId="1C84F985" w14:textId="77777777" w:rsidR="002B5343" w:rsidRPr="002B5343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</w:rPr>
      </w:pPr>
    </w:p>
    <w:p w14:paraId="34652F72" w14:textId="77777777" w:rsidR="002B5343" w:rsidRDefault="002B5343" w:rsidP="002B5343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 xml:space="preserve">Una vez el servicio haya arrancado </w:t>
      </w:r>
      <w:r w:rsidRPr="002B5343">
        <w:rPr>
          <w:rFonts w:ascii="Museo Sans 300" w:hAnsi="Museo Sans 300"/>
          <w:b/>
          <w:bCs/>
          <w:sz w:val="22"/>
          <w:szCs w:val="22"/>
        </w:rPr>
        <w:t xml:space="preserve">crearemos nuestro primer </w:t>
      </w:r>
      <w:proofErr w:type="spellStart"/>
      <w:r w:rsidRPr="002B5343">
        <w:rPr>
          <w:rFonts w:ascii="Museo Sans 300" w:hAnsi="Museo Sans 300"/>
          <w:b/>
          <w:bCs/>
          <w:sz w:val="22"/>
          <w:szCs w:val="22"/>
        </w:rPr>
        <w:t>index</w:t>
      </w:r>
      <w:proofErr w:type="spellEnd"/>
      <w:r>
        <w:rPr>
          <w:rFonts w:ascii="Museo Sans 300" w:hAnsi="Museo Sans 300"/>
          <w:b/>
          <w:bCs/>
          <w:sz w:val="22"/>
          <w:szCs w:val="22"/>
        </w:rPr>
        <w:t xml:space="preserve">. </w:t>
      </w:r>
      <w:r>
        <w:rPr>
          <w:rFonts w:ascii="Museo Sans 300" w:hAnsi="Museo Sans 300"/>
          <w:sz w:val="22"/>
          <w:szCs w:val="22"/>
        </w:rPr>
        <w:t xml:space="preserve">Es muy importante que el nombre del incide solo lleve minúsculas, para borrar el </w:t>
      </w:r>
      <w:proofErr w:type="spellStart"/>
      <w:r>
        <w:rPr>
          <w:rFonts w:ascii="Museo Sans 300" w:hAnsi="Museo Sans 300"/>
          <w:sz w:val="22"/>
          <w:szCs w:val="22"/>
        </w:rPr>
        <w:t>index</w:t>
      </w:r>
      <w:proofErr w:type="spellEnd"/>
      <w:r>
        <w:rPr>
          <w:rFonts w:ascii="Museo Sans 300" w:hAnsi="Museo Sans 300"/>
          <w:sz w:val="22"/>
          <w:szCs w:val="22"/>
        </w:rPr>
        <w:t xml:space="preserve"> simplemente cambiamos PUT por DELETE</w:t>
      </w:r>
      <w:r w:rsidRPr="002B5343">
        <w:rPr>
          <w:rFonts w:ascii="Museo Sans 300" w:hAnsi="Museo Sans 300"/>
          <w:sz w:val="22"/>
          <w:szCs w:val="22"/>
        </w:rPr>
        <w:t>:</w:t>
      </w:r>
    </w:p>
    <w:p w14:paraId="28D9F0DF" w14:textId="77777777" w:rsidR="002B5343" w:rsidRPr="008A60F8" w:rsidRDefault="002B5343" w:rsidP="002B5343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r w:rsidRPr="008A60F8">
        <w:rPr>
          <w:rFonts w:ascii="Consolas" w:hAnsi="Consolas"/>
          <w:color w:val="00B0F0"/>
          <w:sz w:val="22"/>
          <w:szCs w:val="22"/>
          <w:lang w:val="en-US"/>
        </w:rPr>
        <w:t>Curl -X PUT “localhost:9200/</w:t>
      </w:r>
      <w:proofErr w:type="spellStart"/>
      <w:proofErr w:type="gramStart"/>
      <w:r w:rsidRPr="008A60F8">
        <w:rPr>
          <w:rFonts w:ascii="Consolas" w:hAnsi="Consolas"/>
          <w:color w:val="00B0F0"/>
          <w:sz w:val="22"/>
          <w:szCs w:val="22"/>
          <w:lang w:val="en-US"/>
        </w:rPr>
        <w:t>yourindex?pretty</w:t>
      </w:r>
      <w:proofErr w:type="spellEnd"/>
      <w:proofErr w:type="gramEnd"/>
      <w:r w:rsidRPr="008A60F8">
        <w:rPr>
          <w:rFonts w:ascii="Consolas" w:hAnsi="Consolas"/>
          <w:color w:val="00B0F0"/>
          <w:sz w:val="22"/>
          <w:szCs w:val="22"/>
          <w:lang w:val="en-US"/>
        </w:rPr>
        <w:t>”</w:t>
      </w:r>
    </w:p>
    <w:p w14:paraId="4BFA674A" w14:textId="77777777" w:rsidR="002B5343" w:rsidRPr="002B5343" w:rsidRDefault="002B5343" w:rsidP="002B5343">
      <w:pPr>
        <w:pStyle w:val="Prrafodelista"/>
        <w:rPr>
          <w:rFonts w:ascii="Museo Sans 300" w:hAnsi="Museo Sans 300"/>
          <w:sz w:val="22"/>
          <w:szCs w:val="22"/>
          <w:lang w:val="en-US"/>
        </w:rPr>
      </w:pPr>
    </w:p>
    <w:p w14:paraId="60595846" w14:textId="77777777" w:rsidR="002B5343" w:rsidRDefault="008A60F8" w:rsidP="002B5343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 xml:space="preserve">Insertamos nuestro primer </w:t>
      </w:r>
      <w:r>
        <w:rPr>
          <w:rFonts w:ascii="Museo Sans 300" w:hAnsi="Museo Sans 300"/>
          <w:b/>
          <w:bCs/>
          <w:sz w:val="22"/>
          <w:szCs w:val="22"/>
        </w:rPr>
        <w:t>documento</w:t>
      </w:r>
      <w:r>
        <w:rPr>
          <w:rFonts w:ascii="Museo Sans 300" w:hAnsi="Museo Sans 300"/>
          <w:sz w:val="22"/>
          <w:szCs w:val="22"/>
        </w:rPr>
        <w:t xml:space="preserve"> en nuestro </w:t>
      </w:r>
      <w:proofErr w:type="spellStart"/>
      <w:r>
        <w:rPr>
          <w:rFonts w:ascii="Museo Sans 300" w:hAnsi="Museo Sans 300"/>
          <w:sz w:val="22"/>
          <w:szCs w:val="22"/>
        </w:rPr>
        <w:t>index</w:t>
      </w:r>
      <w:proofErr w:type="spellEnd"/>
      <w:r>
        <w:rPr>
          <w:rFonts w:ascii="Museo Sans 300" w:hAnsi="Museo Sans 300"/>
          <w:sz w:val="22"/>
          <w:szCs w:val="22"/>
        </w:rPr>
        <w:t>.</w:t>
      </w:r>
    </w:p>
    <w:p w14:paraId="5E9C5FD4" w14:textId="77777777" w:rsidR="008A60F8" w:rsidRDefault="008A60F8" w:rsidP="008A60F8">
      <w:pPr>
        <w:pStyle w:val="Prrafodelista"/>
        <w:rPr>
          <w:rFonts w:ascii="Museo Sans 300" w:hAnsi="Museo Sans 300"/>
          <w:sz w:val="22"/>
          <w:szCs w:val="22"/>
        </w:rPr>
      </w:pPr>
      <w:r w:rsidRPr="008A60F8">
        <w:rPr>
          <w:rFonts w:ascii="Museo Sans 300" w:hAnsi="Museo Sans 300"/>
          <w:sz w:val="22"/>
          <w:szCs w:val="22"/>
        </w:rPr>
        <w:t>Tenemos dos formas de i</w:t>
      </w:r>
      <w:r>
        <w:rPr>
          <w:rFonts w:ascii="Museo Sans 300" w:hAnsi="Museo Sans 300"/>
          <w:sz w:val="22"/>
          <w:szCs w:val="22"/>
        </w:rPr>
        <w:t xml:space="preserve">nsertar un nuevo documento, la primera es usando el método PUT y especificando el ID de nuestro documento y la segunda es usando el método POST que por </w:t>
      </w:r>
      <w:proofErr w:type="spellStart"/>
      <w:r>
        <w:rPr>
          <w:rFonts w:ascii="Museo Sans 300" w:hAnsi="Museo Sans 300"/>
          <w:sz w:val="22"/>
          <w:szCs w:val="22"/>
        </w:rPr>
        <w:t>si</w:t>
      </w:r>
      <w:proofErr w:type="spellEnd"/>
      <w:r>
        <w:rPr>
          <w:rFonts w:ascii="Museo Sans 300" w:hAnsi="Museo Sans 300"/>
          <w:sz w:val="22"/>
          <w:szCs w:val="22"/>
        </w:rPr>
        <w:t xml:space="preserve"> solo nos generara un ID:</w:t>
      </w:r>
    </w:p>
    <w:p w14:paraId="30151F29" w14:textId="77777777" w:rsidR="008A60F8" w:rsidRPr="008A60F8" w:rsidRDefault="008A60F8" w:rsidP="008A60F8">
      <w:pPr>
        <w:pStyle w:val="Prrafodelista"/>
        <w:rPr>
          <w:rFonts w:ascii="Museo Sans 300" w:hAnsi="Museo Sans 300"/>
          <w:sz w:val="22"/>
          <w:szCs w:val="22"/>
        </w:rPr>
      </w:pPr>
    </w:p>
    <w:p w14:paraId="355924E3" w14:textId="77777777" w:rsidR="005152D6" w:rsidRPr="005152D6" w:rsidRDefault="005152D6" w:rsidP="005152D6">
      <w:pPr>
        <w:ind w:left="708"/>
        <w:rPr>
          <w:rFonts w:ascii="Consolas" w:hAnsi="Consolas"/>
          <w:color w:val="00B0F0"/>
          <w:sz w:val="22"/>
          <w:szCs w:val="22"/>
        </w:rPr>
      </w:pPr>
      <w:proofErr w:type="spellStart"/>
      <w:r w:rsidRPr="005152D6">
        <w:rPr>
          <w:rFonts w:ascii="Consolas" w:hAnsi="Consolas"/>
          <w:color w:val="00B050"/>
          <w:sz w:val="22"/>
          <w:szCs w:val="22"/>
        </w:rPr>
        <w:t>curl</w:t>
      </w:r>
      <w:proofErr w:type="spellEnd"/>
      <w:r w:rsidRPr="005152D6">
        <w:rPr>
          <w:rFonts w:ascii="Consolas" w:hAnsi="Consolas"/>
          <w:color w:val="00B050"/>
          <w:sz w:val="22"/>
          <w:szCs w:val="22"/>
        </w:rPr>
        <w:t xml:space="preserve"> -X PUT "localhost:9200/</w:t>
      </w:r>
      <w:proofErr w:type="spellStart"/>
      <w:r w:rsidRPr="005152D6">
        <w:rPr>
          <w:rFonts w:ascii="Consolas" w:hAnsi="Consolas"/>
          <w:color w:val="00B050"/>
          <w:sz w:val="22"/>
          <w:szCs w:val="22"/>
        </w:rPr>
        <w:t>marvelpeliculastest</w:t>
      </w:r>
      <w:proofErr w:type="spellEnd"/>
      <w:r w:rsidRPr="005152D6">
        <w:rPr>
          <w:rFonts w:ascii="Consolas" w:hAnsi="Consolas"/>
          <w:color w:val="00B050"/>
          <w:sz w:val="22"/>
          <w:szCs w:val="22"/>
        </w:rPr>
        <w:t>/_</w:t>
      </w:r>
      <w:proofErr w:type="spellStart"/>
      <w:r w:rsidRPr="005152D6">
        <w:rPr>
          <w:rFonts w:ascii="Consolas" w:hAnsi="Consolas"/>
          <w:color w:val="00B050"/>
          <w:sz w:val="22"/>
          <w:szCs w:val="22"/>
        </w:rPr>
        <w:t>doc</w:t>
      </w:r>
      <w:proofErr w:type="spellEnd"/>
      <w:r w:rsidRPr="005152D6">
        <w:rPr>
          <w:rFonts w:ascii="Consolas" w:hAnsi="Consolas"/>
          <w:color w:val="00B050"/>
          <w:sz w:val="22"/>
          <w:szCs w:val="22"/>
        </w:rPr>
        <w:t>/1</w:t>
      </w:r>
      <w:r w:rsidRPr="005152D6">
        <w:rPr>
          <w:rFonts w:ascii="Consolas" w:hAnsi="Consolas"/>
          <w:color w:val="00B0F0"/>
          <w:sz w:val="22"/>
          <w:szCs w:val="22"/>
        </w:rPr>
        <w:t>?pretty" -H 'Content-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Type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: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application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/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json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' -d'{"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idPelicula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"123abc-456def-789ghi-951jkl","nombre":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Iron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Man 2","sinopsis":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Iron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man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con más trajes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xD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fechaEstreno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"2010-05-01T00:00:00.000Z","duracionMinutos": 124,"clasificacion": ["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Action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","Adventure","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Sci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-Fi"],"idiomas": ["ESP","ENG","FRN"],"personajes": 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value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[{"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idPersonaje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1,"nombre":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Iron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Man","papel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"protagonista","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muereEnBatalla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false,"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esHeroe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true,"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objetoDePoder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traje","debilidad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"Egocentrismo"}]},"valoraciones": 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value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[{"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idValoracion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1,"idEmpresaValoro": 5,"valoracion": 8.5,"comentarios": "Palomera"},{"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idValoracion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2,"idEmpresaValoro": 2,"valoracion": 6.7,"comentarios": "Palomera x2"}]}}'</w:t>
      </w:r>
    </w:p>
    <w:p w14:paraId="37E8ECC3" w14:textId="77777777" w:rsidR="002B5343" w:rsidRPr="005152D6" w:rsidRDefault="005152D6" w:rsidP="005152D6">
      <w:pPr>
        <w:ind w:left="708"/>
        <w:rPr>
          <w:rFonts w:ascii="Consolas" w:hAnsi="Consolas"/>
          <w:color w:val="00B0F0"/>
          <w:sz w:val="22"/>
          <w:szCs w:val="22"/>
        </w:rPr>
      </w:pPr>
      <w:proofErr w:type="spellStart"/>
      <w:r w:rsidRPr="005152D6">
        <w:rPr>
          <w:rFonts w:ascii="Consolas" w:hAnsi="Consolas"/>
          <w:color w:val="00B050"/>
          <w:sz w:val="22"/>
          <w:szCs w:val="22"/>
        </w:rPr>
        <w:t>curl</w:t>
      </w:r>
      <w:proofErr w:type="spellEnd"/>
      <w:r w:rsidRPr="005152D6">
        <w:rPr>
          <w:rFonts w:ascii="Consolas" w:hAnsi="Consolas"/>
          <w:color w:val="00B050"/>
          <w:sz w:val="22"/>
          <w:szCs w:val="22"/>
        </w:rPr>
        <w:t xml:space="preserve"> -X POST "localhost:9200/</w:t>
      </w:r>
      <w:proofErr w:type="spellStart"/>
      <w:r w:rsidRPr="005152D6">
        <w:rPr>
          <w:rFonts w:ascii="Consolas" w:hAnsi="Consolas"/>
          <w:color w:val="00B050"/>
          <w:sz w:val="22"/>
          <w:szCs w:val="22"/>
        </w:rPr>
        <w:t>marvelpeliculastest</w:t>
      </w:r>
      <w:proofErr w:type="spellEnd"/>
      <w:r w:rsidRPr="005152D6">
        <w:rPr>
          <w:rFonts w:ascii="Consolas" w:hAnsi="Consolas"/>
          <w:color w:val="00B050"/>
          <w:sz w:val="22"/>
          <w:szCs w:val="22"/>
        </w:rPr>
        <w:t>/_</w:t>
      </w:r>
      <w:proofErr w:type="spellStart"/>
      <w:r w:rsidRPr="005152D6">
        <w:rPr>
          <w:rFonts w:ascii="Consolas" w:hAnsi="Consolas"/>
          <w:color w:val="00B050"/>
          <w:sz w:val="22"/>
          <w:szCs w:val="22"/>
        </w:rPr>
        <w:t>doc</w:t>
      </w:r>
      <w:r w:rsidRPr="005152D6">
        <w:rPr>
          <w:rFonts w:ascii="Consolas" w:hAnsi="Consolas"/>
          <w:color w:val="00B0F0"/>
          <w:sz w:val="22"/>
          <w:szCs w:val="22"/>
        </w:rPr>
        <w:t>?pretty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 -H 'Content-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Type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: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application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/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json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' -d'{"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idPelicula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"123abc-456def-789ghi-951jkl","nombre":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Iron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Man 2","sinopsis":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Iron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man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con más trajes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xD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fechaEstreno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"2010-05-01T00:00:00.000Z","duracionMinutos": 124,"clasificacion": ["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Action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","Adventure","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Sci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-Fi"],"idiomas": ["ESP","ENG","FRN"],"personajes": 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value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[{"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idPersonaje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1,"nombre":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Iron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Man","papel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"protagonista","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muereEnBatalla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false,"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esHeroe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true,"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objetoDePoder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traje","debilidad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"Egocentrismo"}]},"valoraciones": 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value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[{"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idValoracion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1,"idEmpresaValoro": 5,"valoracion": 8.5,"comentarios": "Palomera"},{"</w:t>
      </w:r>
      <w:proofErr w:type="spellStart"/>
      <w:r w:rsidRPr="005152D6">
        <w:rPr>
          <w:rFonts w:ascii="Consolas" w:hAnsi="Consolas"/>
          <w:color w:val="00B0F0"/>
          <w:sz w:val="22"/>
          <w:szCs w:val="22"/>
        </w:rPr>
        <w:t>idValoracion</w:t>
      </w:r>
      <w:proofErr w:type="spellEnd"/>
      <w:r w:rsidRPr="005152D6">
        <w:rPr>
          <w:rFonts w:ascii="Consolas" w:hAnsi="Consolas"/>
          <w:color w:val="00B0F0"/>
          <w:sz w:val="22"/>
          <w:szCs w:val="22"/>
        </w:rPr>
        <w:t>": 2,"idEmpresaValoro": 2,"valoracion": 6.7,"comentarios": "Palomera x2"}]}}'</w:t>
      </w:r>
    </w:p>
    <w:p w14:paraId="7DCFB593" w14:textId="77777777" w:rsidR="002B5343" w:rsidRPr="005152D6" w:rsidRDefault="002B5343" w:rsidP="002B5343">
      <w:pPr>
        <w:rPr>
          <w:rFonts w:ascii="Museo Sans 300" w:hAnsi="Museo Sans 300"/>
          <w:sz w:val="22"/>
          <w:szCs w:val="22"/>
        </w:rPr>
      </w:pPr>
    </w:p>
    <w:p w14:paraId="2475C635" w14:textId="77777777" w:rsidR="002B5343" w:rsidRDefault="005152D6" w:rsidP="002B5343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>Modificar los puertos disponibles de nuestra VM.</w:t>
      </w:r>
    </w:p>
    <w:p w14:paraId="5541B831" w14:textId="77777777" w:rsidR="005152D6" w:rsidRDefault="005152D6" w:rsidP="005152D6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 xml:space="preserve">Yendo a la sección de Redes de nuestra </w:t>
      </w:r>
      <w:proofErr w:type="spellStart"/>
      <w:r>
        <w:rPr>
          <w:rFonts w:ascii="Museo Sans 300" w:hAnsi="Museo Sans 300"/>
          <w:sz w:val="22"/>
          <w:szCs w:val="22"/>
        </w:rPr>
        <w:t>maquina</w:t>
      </w:r>
      <w:proofErr w:type="spellEnd"/>
      <w:r>
        <w:rPr>
          <w:rFonts w:ascii="Museo Sans 300" w:hAnsi="Museo Sans 300"/>
          <w:sz w:val="22"/>
          <w:szCs w:val="22"/>
        </w:rPr>
        <w:t xml:space="preserve"> virtual </w:t>
      </w:r>
      <w:r>
        <w:rPr>
          <w:rFonts w:ascii="Museo Sans 300" w:hAnsi="Museo Sans 300"/>
          <w:b/>
          <w:bCs/>
          <w:sz w:val="22"/>
          <w:szCs w:val="22"/>
        </w:rPr>
        <w:t>en Azure</w:t>
      </w:r>
      <w:r>
        <w:rPr>
          <w:rFonts w:ascii="Museo Sans 300" w:hAnsi="Museo Sans 300"/>
          <w:sz w:val="22"/>
          <w:szCs w:val="22"/>
        </w:rPr>
        <w:t xml:space="preserve"> agregaremos nuevas reglas de entrada:</w:t>
      </w:r>
    </w:p>
    <w:p w14:paraId="554420F1" w14:textId="77777777" w:rsidR="005152D6" w:rsidRDefault="005152D6" w:rsidP="005152D6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C192F7" wp14:editId="132FFF66">
            <wp:extent cx="6400800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208" w14:textId="77777777" w:rsidR="005152D6" w:rsidRDefault="005152D6" w:rsidP="005152D6">
      <w:pPr>
        <w:pStyle w:val="Prrafodelista"/>
        <w:rPr>
          <w:rFonts w:ascii="Museo Sans 300" w:hAnsi="Museo Sans 300"/>
          <w:sz w:val="22"/>
          <w:szCs w:val="22"/>
        </w:rPr>
      </w:pPr>
    </w:p>
    <w:p w14:paraId="6044D6A2" w14:textId="77777777" w:rsidR="005152D6" w:rsidRDefault="005152D6" w:rsidP="005152D6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 xml:space="preserve">Agregando el puerto 9200 para </w:t>
      </w:r>
      <w:proofErr w:type="spellStart"/>
      <w:r>
        <w:rPr>
          <w:rFonts w:ascii="Museo Sans 300" w:hAnsi="Museo Sans 300"/>
          <w:sz w:val="22"/>
          <w:szCs w:val="22"/>
        </w:rPr>
        <w:t>Elasticsearch</w:t>
      </w:r>
      <w:proofErr w:type="spellEnd"/>
      <w:r>
        <w:rPr>
          <w:rFonts w:ascii="Museo Sans 300" w:hAnsi="Museo Sans 300"/>
          <w:sz w:val="22"/>
          <w:szCs w:val="22"/>
        </w:rPr>
        <w:t>.</w:t>
      </w:r>
    </w:p>
    <w:p w14:paraId="4BEAFADD" w14:textId="77777777" w:rsidR="005152D6" w:rsidRPr="005152D6" w:rsidRDefault="005152D6" w:rsidP="005152D6">
      <w:pPr>
        <w:pStyle w:val="Prrafodelista"/>
        <w:rPr>
          <w:rFonts w:ascii="Museo Sans 300" w:hAnsi="Museo Sans 300"/>
          <w:sz w:val="22"/>
          <w:szCs w:val="22"/>
        </w:rPr>
      </w:pPr>
    </w:p>
    <w:p w14:paraId="10A6CD59" w14:textId="77777777" w:rsidR="005152D6" w:rsidRPr="00D4570E" w:rsidRDefault="005152D6" w:rsidP="005152D6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 w:rsidRPr="00D4570E">
        <w:rPr>
          <w:rFonts w:ascii="Museo Sans 300" w:hAnsi="Museo Sans 300"/>
          <w:sz w:val="22"/>
          <w:szCs w:val="22"/>
        </w:rPr>
        <w:t xml:space="preserve">Después editaremos el archivo </w:t>
      </w:r>
      <w:proofErr w:type="spellStart"/>
      <w:r w:rsidRPr="00D4570E">
        <w:rPr>
          <w:rFonts w:ascii="Museo Sans 300" w:hAnsi="Museo Sans 300"/>
          <w:sz w:val="22"/>
          <w:szCs w:val="22"/>
        </w:rPr>
        <w:t>elasticsearch.yml</w:t>
      </w:r>
      <w:proofErr w:type="spellEnd"/>
      <w:r w:rsidRPr="00D4570E">
        <w:rPr>
          <w:rFonts w:ascii="Museo Sans 300" w:hAnsi="Museo Sans 300"/>
          <w:sz w:val="22"/>
          <w:szCs w:val="22"/>
        </w:rPr>
        <w:t>:</w:t>
      </w:r>
    </w:p>
    <w:p w14:paraId="6A2099BC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</w:rPr>
      </w:pPr>
      <w:r w:rsidRPr="00D4570E">
        <w:rPr>
          <w:rFonts w:ascii="Consolas" w:hAnsi="Consolas"/>
          <w:color w:val="00B0F0"/>
          <w:sz w:val="22"/>
          <w:szCs w:val="22"/>
        </w:rPr>
        <w:t>sudo nano /</w:t>
      </w:r>
      <w:proofErr w:type="spellStart"/>
      <w:r w:rsidRPr="00D4570E">
        <w:rPr>
          <w:rFonts w:ascii="Consolas" w:hAnsi="Consolas"/>
          <w:color w:val="00B0F0"/>
          <w:sz w:val="22"/>
          <w:szCs w:val="22"/>
        </w:rPr>
        <w:t>etc</w:t>
      </w:r>
      <w:proofErr w:type="spellEnd"/>
      <w:r w:rsidRPr="00D4570E">
        <w:rPr>
          <w:rFonts w:ascii="Consolas" w:hAnsi="Consolas"/>
          <w:color w:val="00B0F0"/>
          <w:sz w:val="22"/>
          <w:szCs w:val="22"/>
        </w:rPr>
        <w:t>/</w:t>
      </w:r>
      <w:proofErr w:type="spellStart"/>
      <w:r w:rsidRPr="00D4570E">
        <w:rPr>
          <w:rFonts w:ascii="Consolas" w:hAnsi="Consolas"/>
          <w:color w:val="00B0F0"/>
          <w:sz w:val="22"/>
          <w:szCs w:val="22"/>
        </w:rPr>
        <w:t>elasticsearch</w:t>
      </w:r>
      <w:proofErr w:type="spellEnd"/>
      <w:r w:rsidRPr="00D4570E">
        <w:rPr>
          <w:rFonts w:ascii="Consolas" w:hAnsi="Consolas"/>
          <w:color w:val="00B0F0"/>
          <w:sz w:val="22"/>
          <w:szCs w:val="22"/>
        </w:rPr>
        <w:t>/</w:t>
      </w:r>
      <w:proofErr w:type="spellStart"/>
      <w:r w:rsidRPr="00D4570E">
        <w:rPr>
          <w:rFonts w:ascii="Consolas" w:hAnsi="Consolas"/>
          <w:color w:val="00B0F0"/>
          <w:sz w:val="22"/>
          <w:szCs w:val="22"/>
        </w:rPr>
        <w:t>elasticsearch.yml</w:t>
      </w:r>
      <w:proofErr w:type="spellEnd"/>
    </w:p>
    <w:p w14:paraId="7FB6A94B" w14:textId="77777777" w:rsidR="00D4570E" w:rsidRPr="00D4570E" w:rsidRDefault="00D4570E" w:rsidP="00D4570E">
      <w:pPr>
        <w:pStyle w:val="Prrafodelista"/>
        <w:rPr>
          <w:rFonts w:ascii="Museo Sans 300" w:hAnsi="Museo Sans 300"/>
          <w:sz w:val="22"/>
          <w:szCs w:val="22"/>
        </w:rPr>
      </w:pPr>
      <w:r w:rsidRPr="00D4570E">
        <w:rPr>
          <w:rFonts w:ascii="Museo Sans 300" w:hAnsi="Museo Sans 300"/>
          <w:sz w:val="22"/>
          <w:szCs w:val="22"/>
        </w:rPr>
        <w:t>Cambiamos:</w:t>
      </w:r>
    </w:p>
    <w:p w14:paraId="1D89A6F2" w14:textId="77777777" w:rsidR="00D4570E" w:rsidRPr="00D4570E" w:rsidRDefault="00D4570E" w:rsidP="00D4570E">
      <w:pPr>
        <w:pStyle w:val="Prrafodelista"/>
        <w:rPr>
          <w:rFonts w:ascii="Museo Sans 300" w:hAnsi="Museo Sans 300"/>
          <w:color w:val="00B050"/>
          <w:sz w:val="22"/>
          <w:szCs w:val="22"/>
        </w:rPr>
      </w:pPr>
      <w:proofErr w:type="spellStart"/>
      <w:proofErr w:type="gramStart"/>
      <w:r w:rsidRPr="00D4570E">
        <w:rPr>
          <w:rFonts w:ascii="Museo Sans 300" w:hAnsi="Museo Sans 300"/>
          <w:color w:val="00B050"/>
          <w:sz w:val="22"/>
          <w:szCs w:val="22"/>
        </w:rPr>
        <w:t>network.host</w:t>
      </w:r>
      <w:proofErr w:type="spellEnd"/>
      <w:proofErr w:type="gramEnd"/>
      <w:r w:rsidRPr="00D4570E">
        <w:rPr>
          <w:rFonts w:ascii="Museo Sans 300" w:hAnsi="Museo Sans 300"/>
          <w:color w:val="00B050"/>
          <w:sz w:val="22"/>
          <w:szCs w:val="22"/>
        </w:rPr>
        <w:t>: 0.0.0.0</w:t>
      </w:r>
    </w:p>
    <w:p w14:paraId="44D65FC4" w14:textId="77777777" w:rsidR="00D4570E" w:rsidRPr="00D4570E" w:rsidRDefault="00D4570E" w:rsidP="00D4570E">
      <w:pPr>
        <w:pStyle w:val="Prrafodelista"/>
        <w:rPr>
          <w:rFonts w:ascii="Museo Sans 300" w:hAnsi="Museo Sans 300"/>
          <w:color w:val="00B050"/>
          <w:sz w:val="22"/>
          <w:szCs w:val="22"/>
        </w:rPr>
      </w:pPr>
      <w:proofErr w:type="spellStart"/>
      <w:proofErr w:type="gramStart"/>
      <w:r w:rsidRPr="00D4570E">
        <w:rPr>
          <w:rFonts w:ascii="Museo Sans 300" w:hAnsi="Museo Sans 300"/>
          <w:color w:val="00B050"/>
          <w:sz w:val="22"/>
          <w:szCs w:val="22"/>
        </w:rPr>
        <w:t>discovery.seed</w:t>
      </w:r>
      <w:proofErr w:type="gramEnd"/>
      <w:r w:rsidRPr="00D4570E">
        <w:rPr>
          <w:rFonts w:ascii="Museo Sans 300" w:hAnsi="Museo Sans 300"/>
          <w:color w:val="00B050"/>
          <w:sz w:val="22"/>
          <w:szCs w:val="22"/>
        </w:rPr>
        <w:t>_hosts</w:t>
      </w:r>
      <w:proofErr w:type="spellEnd"/>
      <w:r w:rsidRPr="00D4570E">
        <w:rPr>
          <w:rFonts w:ascii="Museo Sans 300" w:hAnsi="Museo Sans 300"/>
          <w:color w:val="00B050"/>
          <w:sz w:val="22"/>
          <w:szCs w:val="22"/>
        </w:rPr>
        <w:t>: []</w:t>
      </w:r>
    </w:p>
    <w:p w14:paraId="6F24B17A" w14:textId="77777777" w:rsidR="00D4570E" w:rsidRPr="00D4570E" w:rsidRDefault="00D4570E" w:rsidP="00D4570E">
      <w:pPr>
        <w:pStyle w:val="Prrafodelista"/>
        <w:rPr>
          <w:rFonts w:ascii="Museo Sans 300" w:hAnsi="Museo Sans 300"/>
          <w:color w:val="00B050"/>
          <w:sz w:val="22"/>
          <w:szCs w:val="22"/>
        </w:rPr>
      </w:pPr>
    </w:p>
    <w:p w14:paraId="6DB975E7" w14:textId="77777777" w:rsidR="00D4570E" w:rsidRPr="00D4570E" w:rsidRDefault="00D4570E" w:rsidP="00D4570E">
      <w:pPr>
        <w:pStyle w:val="Prrafodelista"/>
        <w:rPr>
          <w:rFonts w:ascii="Museo Sans 300" w:hAnsi="Museo Sans 300"/>
          <w:color w:val="000000" w:themeColor="text1"/>
          <w:sz w:val="22"/>
          <w:szCs w:val="22"/>
        </w:rPr>
      </w:pPr>
      <w:r w:rsidRPr="00D4570E">
        <w:rPr>
          <w:rFonts w:ascii="Museo Sans 300" w:hAnsi="Museo Sans 300"/>
          <w:color w:val="000000" w:themeColor="text1"/>
          <w:sz w:val="22"/>
          <w:szCs w:val="22"/>
        </w:rPr>
        <w:t>Enseguida reiniciamos el servicio:</w:t>
      </w:r>
    </w:p>
    <w:p w14:paraId="7EECFE00" w14:textId="77777777" w:rsid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</w:rPr>
      </w:pPr>
      <w:r w:rsidRPr="00D4570E">
        <w:rPr>
          <w:rFonts w:ascii="Consolas" w:hAnsi="Consolas"/>
          <w:color w:val="00B0F0"/>
          <w:sz w:val="22"/>
          <w:szCs w:val="22"/>
        </w:rPr>
        <w:t xml:space="preserve">sudo </w:t>
      </w:r>
      <w:proofErr w:type="spellStart"/>
      <w:r>
        <w:rPr>
          <w:rFonts w:ascii="Consolas" w:hAnsi="Consolas"/>
          <w:color w:val="00B0F0"/>
          <w:sz w:val="22"/>
          <w:szCs w:val="22"/>
        </w:rPr>
        <w:t>service</w:t>
      </w:r>
      <w:proofErr w:type="spellEnd"/>
      <w:r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B0F0"/>
          <w:sz w:val="22"/>
          <w:szCs w:val="22"/>
        </w:rPr>
        <w:t>elasticsearch</w:t>
      </w:r>
      <w:proofErr w:type="spellEnd"/>
      <w:r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B0F0"/>
          <w:sz w:val="22"/>
          <w:szCs w:val="22"/>
        </w:rPr>
        <w:t>restart</w:t>
      </w:r>
      <w:proofErr w:type="spellEnd"/>
    </w:p>
    <w:p w14:paraId="64D9332B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</w:rPr>
      </w:pPr>
    </w:p>
    <w:p w14:paraId="7B8CEB7C" w14:textId="77777777" w:rsidR="00D4570E" w:rsidRDefault="00D4570E" w:rsidP="00D4570E">
      <w:pPr>
        <w:pStyle w:val="Prrafodelista"/>
        <w:rPr>
          <w:rFonts w:ascii="Museo Sans 300" w:hAnsi="Museo Sans 300"/>
          <w:color w:val="000000" w:themeColor="text1"/>
          <w:sz w:val="22"/>
          <w:szCs w:val="22"/>
        </w:rPr>
      </w:pPr>
      <w:r>
        <w:rPr>
          <w:rFonts w:ascii="Museo Sans 300" w:hAnsi="Museo Sans 300"/>
          <w:color w:val="000000" w:themeColor="text1"/>
          <w:sz w:val="22"/>
          <w:szCs w:val="22"/>
        </w:rPr>
        <w:t>Para checar que nuestro servicio está correcto ejecutamos:</w:t>
      </w:r>
    </w:p>
    <w:p w14:paraId="6832DF58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</w:rPr>
      </w:pPr>
      <w:proofErr w:type="spellStart"/>
      <w:r>
        <w:rPr>
          <w:rFonts w:ascii="Consolas" w:hAnsi="Consolas"/>
          <w:color w:val="00B0F0"/>
          <w:sz w:val="22"/>
          <w:szCs w:val="22"/>
        </w:rPr>
        <w:t>Curl</w:t>
      </w:r>
      <w:proofErr w:type="spellEnd"/>
      <w:r>
        <w:rPr>
          <w:rFonts w:ascii="Consolas" w:hAnsi="Consolas"/>
          <w:color w:val="00B0F0"/>
          <w:sz w:val="22"/>
          <w:szCs w:val="22"/>
        </w:rPr>
        <w:t xml:space="preserve"> -X GET “localhost:9200”</w:t>
      </w:r>
    </w:p>
    <w:p w14:paraId="02AF1102" w14:textId="77777777" w:rsidR="00D4570E" w:rsidRDefault="00D4570E" w:rsidP="00D4570E">
      <w:pPr>
        <w:pStyle w:val="Prrafodelista"/>
        <w:rPr>
          <w:rFonts w:ascii="Museo Sans 300" w:hAnsi="Museo Sans 300"/>
          <w:color w:val="000000" w:themeColor="text1"/>
          <w:sz w:val="22"/>
          <w:szCs w:val="22"/>
        </w:rPr>
      </w:pPr>
    </w:p>
    <w:p w14:paraId="112C2BA2" w14:textId="77777777" w:rsidR="00D4570E" w:rsidRDefault="00D4570E" w:rsidP="00D4570E">
      <w:pPr>
        <w:pStyle w:val="Prrafodelista"/>
        <w:rPr>
          <w:rFonts w:ascii="Museo Sans 300" w:hAnsi="Museo Sans 300"/>
          <w:color w:val="000000" w:themeColor="text1"/>
          <w:sz w:val="22"/>
          <w:szCs w:val="22"/>
        </w:rPr>
      </w:pPr>
      <w:r>
        <w:rPr>
          <w:rFonts w:ascii="Museo Sans 300" w:hAnsi="Museo Sans 300"/>
          <w:color w:val="000000" w:themeColor="text1"/>
          <w:sz w:val="22"/>
          <w:szCs w:val="22"/>
        </w:rPr>
        <w:t>O también podemos checarlo en nuestro buscador haciendo uso del DNS o la IP:</w:t>
      </w:r>
    </w:p>
    <w:p w14:paraId="66929847" w14:textId="77777777" w:rsidR="00D4570E" w:rsidRDefault="007A4A79" w:rsidP="00D4570E">
      <w:pPr>
        <w:pStyle w:val="Prrafodelista"/>
        <w:rPr>
          <w:rFonts w:ascii="Museo Sans 300" w:hAnsi="Museo Sans 300"/>
          <w:color w:val="000000" w:themeColor="text1"/>
          <w:sz w:val="22"/>
          <w:szCs w:val="22"/>
        </w:rPr>
      </w:pPr>
      <w:hyperlink r:id="rId16" w:history="1">
        <w:r w:rsidR="00D4570E" w:rsidRPr="00457672">
          <w:rPr>
            <w:rStyle w:val="Hipervnculo"/>
            <w:rFonts w:ascii="Museo Sans 300" w:hAnsi="Museo Sans 300"/>
            <w:sz w:val="22"/>
            <w:szCs w:val="22"/>
          </w:rPr>
          <w:t>http://tu_DNS_o_IP:9200/tu_Index</w:t>
        </w:r>
      </w:hyperlink>
    </w:p>
    <w:p w14:paraId="20E8D601" w14:textId="77777777" w:rsidR="005152D6" w:rsidRPr="00D4570E" w:rsidRDefault="00D4570E" w:rsidP="00D4570E">
      <w:pPr>
        <w:pStyle w:val="Prrafodelista"/>
        <w:rPr>
          <w:rFonts w:ascii="Museo Sans 300" w:hAnsi="Museo Sans 300"/>
          <w:color w:val="000000" w:themeColor="text1"/>
          <w:sz w:val="22"/>
          <w:szCs w:val="22"/>
        </w:rPr>
      </w:pPr>
      <w:r>
        <w:rPr>
          <w:rFonts w:ascii="Museo Sans 300" w:hAnsi="Museo Sans 300"/>
          <w:color w:val="000000" w:themeColor="text1"/>
          <w:sz w:val="22"/>
          <w:szCs w:val="22"/>
        </w:rPr>
        <w:t xml:space="preserve"> </w:t>
      </w:r>
    </w:p>
    <w:p w14:paraId="1F66A1A8" w14:textId="77777777" w:rsidR="005152D6" w:rsidRDefault="00D4570E" w:rsidP="002B5343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 xml:space="preserve">Instalar </w:t>
      </w:r>
      <w:proofErr w:type="spellStart"/>
      <w:r>
        <w:rPr>
          <w:rFonts w:ascii="Museo Sans 300" w:hAnsi="Museo Sans 300"/>
          <w:sz w:val="22"/>
          <w:szCs w:val="22"/>
        </w:rPr>
        <w:t>Kibana</w:t>
      </w:r>
      <w:proofErr w:type="spellEnd"/>
      <w:r>
        <w:rPr>
          <w:rFonts w:ascii="Museo Sans 300" w:hAnsi="Museo Sans 300"/>
          <w:sz w:val="22"/>
          <w:szCs w:val="22"/>
        </w:rPr>
        <w:t xml:space="preserve"> (</w:t>
      </w:r>
      <w:r w:rsidRPr="002D1294">
        <w:rPr>
          <w:rFonts w:ascii="Museo Sans 300" w:hAnsi="Museo Sans 300"/>
          <w:b/>
          <w:bCs/>
          <w:sz w:val="22"/>
          <w:szCs w:val="22"/>
        </w:rPr>
        <w:t>Opcional por ahora</w:t>
      </w:r>
      <w:r>
        <w:rPr>
          <w:rFonts w:ascii="Museo Sans 300" w:hAnsi="Museo Sans 300"/>
          <w:sz w:val="22"/>
          <w:szCs w:val="22"/>
        </w:rPr>
        <w:t>), ejecutamos los siguientes comandos:</w:t>
      </w:r>
    </w:p>
    <w:p w14:paraId="3F5473D6" w14:textId="0A098F68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wget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-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qO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- https://artifacts.elastic.co/GPG-KEY-elasticsearch |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apt-key add </w:t>
      </w:r>
      <w:r w:rsidR="009F6355">
        <w:rPr>
          <w:rFonts w:ascii="Consolas" w:hAnsi="Consolas"/>
          <w:color w:val="00B0F0"/>
          <w:sz w:val="22"/>
          <w:szCs w:val="22"/>
          <w:lang w:val="en-US"/>
        </w:rPr>
        <w:t>-</w:t>
      </w:r>
    </w:p>
    <w:p w14:paraId="25ECAF5C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echo "deb https://artifacts.elastic.co/packages/6.x/apt stable main" |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tee -a /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etc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>/apt/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sources.list.d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>/elastic-6.x.list</w:t>
      </w:r>
    </w:p>
    <w:p w14:paraId="0410355E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apt-get update</w:t>
      </w:r>
    </w:p>
    <w:p w14:paraId="7CDBFB8F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lastRenderedPageBreak/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apt-get install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kibana</w:t>
      </w:r>
      <w:proofErr w:type="spellEnd"/>
    </w:p>
    <w:p w14:paraId="1E4EA7CB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</w:rPr>
      </w:pPr>
      <w:r w:rsidRPr="00D4570E">
        <w:rPr>
          <w:rFonts w:ascii="Consolas" w:hAnsi="Consolas"/>
          <w:color w:val="00B0F0"/>
          <w:sz w:val="22"/>
          <w:szCs w:val="22"/>
        </w:rPr>
        <w:t xml:space="preserve">sudo </w:t>
      </w:r>
      <w:proofErr w:type="spellStart"/>
      <w:r w:rsidRPr="00D4570E">
        <w:rPr>
          <w:rFonts w:ascii="Consolas" w:hAnsi="Consolas"/>
          <w:color w:val="00B0F0"/>
          <w:sz w:val="22"/>
          <w:szCs w:val="22"/>
        </w:rPr>
        <w:t>update-</w:t>
      </w:r>
      <w:proofErr w:type="gramStart"/>
      <w:r w:rsidRPr="00D4570E">
        <w:rPr>
          <w:rFonts w:ascii="Consolas" w:hAnsi="Consolas"/>
          <w:color w:val="00B0F0"/>
          <w:sz w:val="22"/>
          <w:szCs w:val="22"/>
        </w:rPr>
        <w:t>rc.d</w:t>
      </w:r>
      <w:proofErr w:type="spellEnd"/>
      <w:proofErr w:type="gramEnd"/>
      <w:r w:rsidRPr="00D4570E">
        <w:rPr>
          <w:rFonts w:ascii="Consolas" w:hAnsi="Consolas"/>
          <w:color w:val="00B0F0"/>
          <w:sz w:val="22"/>
          <w:szCs w:val="22"/>
        </w:rPr>
        <w:t xml:space="preserve"> </w:t>
      </w:r>
      <w:proofErr w:type="spellStart"/>
      <w:r w:rsidRPr="00D4570E">
        <w:rPr>
          <w:rFonts w:ascii="Consolas" w:hAnsi="Consolas"/>
          <w:color w:val="00B0F0"/>
          <w:sz w:val="22"/>
          <w:szCs w:val="22"/>
        </w:rPr>
        <w:t>kibana</w:t>
      </w:r>
      <w:proofErr w:type="spellEnd"/>
      <w:r w:rsidRPr="00D4570E">
        <w:rPr>
          <w:rFonts w:ascii="Consolas" w:hAnsi="Consolas"/>
          <w:color w:val="00B0F0"/>
          <w:sz w:val="22"/>
          <w:szCs w:val="22"/>
        </w:rPr>
        <w:t xml:space="preserve"> defaults 95 10</w:t>
      </w:r>
    </w:p>
    <w:p w14:paraId="4A87E08D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-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i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service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kibana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start</w:t>
      </w:r>
    </w:p>
    <w:p w14:paraId="59BE57D7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-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i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service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kibana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stop</w:t>
      </w:r>
    </w:p>
    <w:p w14:paraId="763CAC0B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/bin/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systemctl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daemon-reload</w:t>
      </w:r>
    </w:p>
    <w:p w14:paraId="10A11324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/bin/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systemctl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enable </w:t>
      </w:r>
      <w:proofErr w:type="spellStart"/>
      <w:proofErr w:type="gramStart"/>
      <w:r w:rsidRPr="00D4570E">
        <w:rPr>
          <w:rFonts w:ascii="Consolas" w:hAnsi="Consolas"/>
          <w:color w:val="00B0F0"/>
          <w:sz w:val="22"/>
          <w:szCs w:val="22"/>
          <w:lang w:val="en-US"/>
        </w:rPr>
        <w:t>kibana.service</w:t>
      </w:r>
      <w:proofErr w:type="spellEnd"/>
      <w:proofErr w:type="gramEnd"/>
    </w:p>
    <w:p w14:paraId="0E680A59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systemctl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start </w:t>
      </w:r>
      <w:proofErr w:type="spellStart"/>
      <w:proofErr w:type="gramStart"/>
      <w:r w:rsidRPr="00D4570E">
        <w:rPr>
          <w:rFonts w:ascii="Consolas" w:hAnsi="Consolas"/>
          <w:color w:val="00B0F0"/>
          <w:sz w:val="22"/>
          <w:szCs w:val="22"/>
          <w:lang w:val="en-US"/>
        </w:rPr>
        <w:t>kibana.service</w:t>
      </w:r>
      <w:proofErr w:type="spellEnd"/>
      <w:proofErr w:type="gramEnd"/>
    </w:p>
    <w:p w14:paraId="4861A9A2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  <w:lang w:val="en-US"/>
        </w:rPr>
      </w:pP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sudo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</w:t>
      </w:r>
      <w:proofErr w:type="spellStart"/>
      <w:r w:rsidRPr="00D4570E">
        <w:rPr>
          <w:rFonts w:ascii="Consolas" w:hAnsi="Consolas"/>
          <w:color w:val="00B0F0"/>
          <w:sz w:val="22"/>
          <w:szCs w:val="22"/>
          <w:lang w:val="en-US"/>
        </w:rPr>
        <w:t>systemctl</w:t>
      </w:r>
      <w:proofErr w:type="spellEnd"/>
      <w:r w:rsidRPr="00D4570E">
        <w:rPr>
          <w:rFonts w:ascii="Consolas" w:hAnsi="Consolas"/>
          <w:color w:val="00B0F0"/>
          <w:sz w:val="22"/>
          <w:szCs w:val="22"/>
          <w:lang w:val="en-US"/>
        </w:rPr>
        <w:t xml:space="preserve"> stop </w:t>
      </w:r>
      <w:proofErr w:type="spellStart"/>
      <w:proofErr w:type="gramStart"/>
      <w:r w:rsidRPr="00D4570E">
        <w:rPr>
          <w:rFonts w:ascii="Consolas" w:hAnsi="Consolas"/>
          <w:color w:val="00B0F0"/>
          <w:sz w:val="22"/>
          <w:szCs w:val="22"/>
          <w:lang w:val="en-US"/>
        </w:rPr>
        <w:t>kibana.service</w:t>
      </w:r>
      <w:proofErr w:type="spellEnd"/>
      <w:proofErr w:type="gramEnd"/>
    </w:p>
    <w:p w14:paraId="65B5999F" w14:textId="77777777" w:rsidR="002B5343" w:rsidRDefault="002B5343" w:rsidP="00D4570E">
      <w:pPr>
        <w:rPr>
          <w:rFonts w:ascii="Museo Sans 300" w:hAnsi="Museo Sans 300"/>
          <w:sz w:val="22"/>
          <w:szCs w:val="22"/>
          <w:lang w:val="en-US"/>
        </w:rPr>
      </w:pPr>
    </w:p>
    <w:p w14:paraId="02D34693" w14:textId="77777777" w:rsidR="00D4570E" w:rsidRPr="00D4570E" w:rsidRDefault="00D4570E" w:rsidP="00D4570E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>E</w:t>
      </w:r>
      <w:r w:rsidRPr="00D4570E">
        <w:rPr>
          <w:rFonts w:ascii="Museo Sans 300" w:hAnsi="Museo Sans 300"/>
          <w:sz w:val="22"/>
          <w:szCs w:val="22"/>
        </w:rPr>
        <w:t xml:space="preserve">ditaremos el archivo </w:t>
      </w:r>
      <w:proofErr w:type="spellStart"/>
      <w:r>
        <w:rPr>
          <w:rFonts w:ascii="Museo Sans 300" w:hAnsi="Museo Sans 300"/>
          <w:sz w:val="22"/>
          <w:szCs w:val="22"/>
        </w:rPr>
        <w:t>kibana</w:t>
      </w:r>
      <w:r w:rsidRPr="00D4570E">
        <w:rPr>
          <w:rFonts w:ascii="Museo Sans 300" w:hAnsi="Museo Sans 300"/>
          <w:sz w:val="22"/>
          <w:szCs w:val="22"/>
        </w:rPr>
        <w:t>.yml</w:t>
      </w:r>
      <w:proofErr w:type="spellEnd"/>
      <w:r w:rsidRPr="00D4570E">
        <w:rPr>
          <w:rFonts w:ascii="Museo Sans 300" w:hAnsi="Museo Sans 300"/>
          <w:sz w:val="22"/>
          <w:szCs w:val="22"/>
        </w:rPr>
        <w:t>:</w:t>
      </w:r>
    </w:p>
    <w:p w14:paraId="7E4738C2" w14:textId="77777777" w:rsidR="00D4570E" w:rsidRPr="00D4570E" w:rsidRDefault="00D4570E" w:rsidP="00D4570E">
      <w:pPr>
        <w:pStyle w:val="Prrafodelista"/>
        <w:rPr>
          <w:rFonts w:ascii="Consolas" w:hAnsi="Consolas"/>
          <w:color w:val="00B0F0"/>
          <w:sz w:val="22"/>
          <w:szCs w:val="22"/>
        </w:rPr>
      </w:pPr>
      <w:r w:rsidRPr="00D4570E">
        <w:rPr>
          <w:rFonts w:ascii="Consolas" w:hAnsi="Consolas"/>
          <w:color w:val="00B0F0"/>
          <w:sz w:val="22"/>
          <w:szCs w:val="22"/>
        </w:rPr>
        <w:t>sudo nano /</w:t>
      </w:r>
      <w:proofErr w:type="spellStart"/>
      <w:r w:rsidRPr="00D4570E">
        <w:rPr>
          <w:rFonts w:ascii="Consolas" w:hAnsi="Consolas"/>
          <w:color w:val="00B0F0"/>
          <w:sz w:val="22"/>
          <w:szCs w:val="22"/>
        </w:rPr>
        <w:t>etc</w:t>
      </w:r>
      <w:proofErr w:type="spellEnd"/>
      <w:r w:rsidRPr="00D4570E">
        <w:rPr>
          <w:rFonts w:ascii="Consolas" w:hAnsi="Consolas"/>
          <w:color w:val="00B0F0"/>
          <w:sz w:val="22"/>
          <w:szCs w:val="22"/>
        </w:rPr>
        <w:t>/</w:t>
      </w:r>
      <w:proofErr w:type="spellStart"/>
      <w:r>
        <w:rPr>
          <w:rFonts w:ascii="Consolas" w:hAnsi="Consolas"/>
          <w:color w:val="00B0F0"/>
          <w:sz w:val="22"/>
          <w:szCs w:val="22"/>
        </w:rPr>
        <w:t>kibana</w:t>
      </w:r>
      <w:proofErr w:type="spellEnd"/>
      <w:r w:rsidRPr="00D4570E">
        <w:rPr>
          <w:rFonts w:ascii="Consolas" w:hAnsi="Consolas"/>
          <w:color w:val="00B0F0"/>
          <w:sz w:val="22"/>
          <w:szCs w:val="22"/>
        </w:rPr>
        <w:t>/</w:t>
      </w:r>
      <w:proofErr w:type="spellStart"/>
      <w:r>
        <w:rPr>
          <w:rFonts w:ascii="Consolas" w:hAnsi="Consolas"/>
          <w:color w:val="00B0F0"/>
          <w:sz w:val="22"/>
          <w:szCs w:val="22"/>
        </w:rPr>
        <w:t>kibana</w:t>
      </w:r>
      <w:r w:rsidRPr="00D4570E">
        <w:rPr>
          <w:rFonts w:ascii="Consolas" w:hAnsi="Consolas"/>
          <w:color w:val="00B0F0"/>
          <w:sz w:val="22"/>
          <w:szCs w:val="22"/>
        </w:rPr>
        <w:t>.yml</w:t>
      </w:r>
      <w:proofErr w:type="spellEnd"/>
    </w:p>
    <w:p w14:paraId="0D597600" w14:textId="77777777" w:rsidR="00D4570E" w:rsidRPr="00D4570E" w:rsidRDefault="00D4570E" w:rsidP="00D4570E">
      <w:pPr>
        <w:pStyle w:val="Prrafodelista"/>
        <w:rPr>
          <w:rFonts w:ascii="Museo Sans 300" w:hAnsi="Museo Sans 300"/>
          <w:sz w:val="22"/>
          <w:szCs w:val="22"/>
          <w:lang w:val="en-US"/>
        </w:rPr>
      </w:pPr>
      <w:proofErr w:type="spellStart"/>
      <w:r w:rsidRPr="00D4570E">
        <w:rPr>
          <w:rFonts w:ascii="Museo Sans 300" w:hAnsi="Museo Sans 300"/>
          <w:sz w:val="22"/>
          <w:szCs w:val="22"/>
          <w:lang w:val="en-US"/>
        </w:rPr>
        <w:t>Cambiamos</w:t>
      </w:r>
      <w:proofErr w:type="spellEnd"/>
      <w:r w:rsidRPr="00D4570E">
        <w:rPr>
          <w:rFonts w:ascii="Museo Sans 300" w:hAnsi="Museo Sans 300"/>
          <w:sz w:val="22"/>
          <w:szCs w:val="22"/>
          <w:lang w:val="en-US"/>
        </w:rPr>
        <w:t>:</w:t>
      </w:r>
    </w:p>
    <w:p w14:paraId="3C108A6F" w14:textId="77777777" w:rsidR="00D4570E" w:rsidRPr="00D4570E" w:rsidRDefault="00D4570E" w:rsidP="00D4570E">
      <w:pPr>
        <w:pStyle w:val="Prrafodelista"/>
        <w:rPr>
          <w:rFonts w:ascii="Museo Sans 300" w:hAnsi="Museo Sans 300"/>
          <w:color w:val="00B050"/>
          <w:sz w:val="22"/>
          <w:szCs w:val="22"/>
          <w:lang w:val="en-US"/>
        </w:rPr>
      </w:pPr>
      <w:proofErr w:type="spellStart"/>
      <w:proofErr w:type="gramStart"/>
      <w:r>
        <w:rPr>
          <w:rFonts w:ascii="Museo Sans 300" w:hAnsi="Museo Sans 300"/>
          <w:color w:val="00B050"/>
          <w:sz w:val="22"/>
          <w:szCs w:val="22"/>
          <w:lang w:val="en-US"/>
        </w:rPr>
        <w:t>server</w:t>
      </w:r>
      <w:r w:rsidRPr="00D4570E">
        <w:rPr>
          <w:rFonts w:ascii="Museo Sans 300" w:hAnsi="Museo Sans 300"/>
          <w:color w:val="00B050"/>
          <w:sz w:val="22"/>
          <w:szCs w:val="22"/>
          <w:lang w:val="en-US"/>
        </w:rPr>
        <w:t>.host</w:t>
      </w:r>
      <w:proofErr w:type="spellEnd"/>
      <w:proofErr w:type="gramEnd"/>
      <w:r w:rsidRPr="00D4570E">
        <w:rPr>
          <w:rFonts w:ascii="Museo Sans 300" w:hAnsi="Museo Sans 300"/>
          <w:color w:val="00B050"/>
          <w:sz w:val="22"/>
          <w:szCs w:val="22"/>
          <w:lang w:val="en-US"/>
        </w:rPr>
        <w:t xml:space="preserve">: </w:t>
      </w:r>
      <w:r>
        <w:rPr>
          <w:rFonts w:ascii="Museo Sans 300" w:hAnsi="Museo Sans 300"/>
          <w:color w:val="00B050"/>
          <w:sz w:val="22"/>
          <w:szCs w:val="22"/>
          <w:lang w:val="en-US"/>
        </w:rPr>
        <w:t>“</w:t>
      </w:r>
      <w:r w:rsidRPr="00D4570E">
        <w:rPr>
          <w:rFonts w:ascii="Museo Sans 300" w:hAnsi="Museo Sans 300"/>
          <w:color w:val="00B050"/>
          <w:sz w:val="22"/>
          <w:szCs w:val="22"/>
          <w:lang w:val="en-US"/>
        </w:rPr>
        <w:t>0.0.0.0</w:t>
      </w:r>
      <w:r>
        <w:rPr>
          <w:rFonts w:ascii="Museo Sans 300" w:hAnsi="Museo Sans 300"/>
          <w:color w:val="00B050"/>
          <w:sz w:val="22"/>
          <w:szCs w:val="22"/>
          <w:lang w:val="en-US"/>
        </w:rPr>
        <w:t>”</w:t>
      </w:r>
    </w:p>
    <w:p w14:paraId="619B9326" w14:textId="77777777" w:rsidR="00D4570E" w:rsidRDefault="00D4570E" w:rsidP="0031599A">
      <w:pPr>
        <w:rPr>
          <w:rFonts w:ascii="Museo Sans 300" w:hAnsi="Museo Sans 300"/>
          <w:sz w:val="22"/>
          <w:szCs w:val="22"/>
          <w:lang w:val="en-US"/>
        </w:rPr>
      </w:pPr>
    </w:p>
    <w:p w14:paraId="2868F5F1" w14:textId="77777777" w:rsidR="0031599A" w:rsidRDefault="0031599A" w:rsidP="0031599A">
      <w:pPr>
        <w:pStyle w:val="Prrafodelista"/>
        <w:numPr>
          <w:ilvl w:val="0"/>
          <w:numId w:val="22"/>
        </w:numPr>
        <w:rPr>
          <w:rFonts w:ascii="Museo Sans 300" w:hAnsi="Museo Sans 300"/>
          <w:sz w:val="22"/>
          <w:szCs w:val="22"/>
        </w:rPr>
      </w:pPr>
      <w:r w:rsidRPr="0031599A">
        <w:rPr>
          <w:rFonts w:ascii="Museo Sans 300" w:hAnsi="Museo Sans 300"/>
          <w:sz w:val="22"/>
          <w:szCs w:val="22"/>
        </w:rPr>
        <w:t>Una vez el servicio e</w:t>
      </w:r>
      <w:r>
        <w:rPr>
          <w:rFonts w:ascii="Museo Sans 300" w:hAnsi="Museo Sans 300"/>
          <w:sz w:val="22"/>
          <w:szCs w:val="22"/>
        </w:rPr>
        <w:t>sté levantado podremos realizar operaciones con nuestro índex, haciendo uso de POSTMAN ejecutaremos las siguientes consultas:</w:t>
      </w:r>
    </w:p>
    <w:p w14:paraId="5DAFEFEC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>Obtener todo el Índice:</w:t>
      </w:r>
    </w:p>
    <w:p w14:paraId="4194149D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noProof/>
        </w:rPr>
        <w:drawing>
          <wp:inline distT="0" distB="0" distL="0" distR="0" wp14:anchorId="3365B4A9" wp14:editId="5FD0919B">
            <wp:extent cx="6400800" cy="3600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A9BE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1A67CEA5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1B6F43A5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1682D128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339EB88F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6B1B154C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lastRenderedPageBreak/>
        <w:t>Obtener un documento especifico:</w:t>
      </w:r>
    </w:p>
    <w:p w14:paraId="090CEC2A" w14:textId="77777777" w:rsidR="000304D2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noProof/>
        </w:rPr>
        <w:drawing>
          <wp:inline distT="0" distB="0" distL="0" distR="0" wp14:anchorId="5F6EDBD2" wp14:editId="3AF3F270">
            <wp:extent cx="6400800" cy="3600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BBEF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7C528DE5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  <w:r>
        <w:rPr>
          <w:rFonts w:ascii="Museo Sans 300" w:hAnsi="Museo Sans 300"/>
          <w:sz w:val="22"/>
          <w:szCs w:val="22"/>
        </w:rPr>
        <w:t xml:space="preserve">Insertar un nuevo documento con </w:t>
      </w:r>
      <w:r>
        <w:rPr>
          <w:rFonts w:ascii="Museo Sans 300" w:hAnsi="Museo Sans 300"/>
          <w:sz w:val="22"/>
          <w:szCs w:val="22"/>
        </w:rPr>
        <w:tab/>
        <w:t>POST, en este</w:t>
      </w:r>
      <w:r w:rsidR="008A39CE">
        <w:rPr>
          <w:rFonts w:ascii="Museo Sans 300" w:hAnsi="Museo Sans 300"/>
          <w:sz w:val="22"/>
          <w:szCs w:val="22"/>
        </w:rPr>
        <w:t xml:space="preserve"> ejemplo use un DNS e índex específicos</w:t>
      </w:r>
      <w:r>
        <w:rPr>
          <w:rFonts w:ascii="Museo Sans 300" w:hAnsi="Museo Sans 300"/>
          <w:sz w:val="22"/>
          <w:szCs w:val="22"/>
        </w:rPr>
        <w:t>:</w:t>
      </w:r>
    </w:p>
    <w:p w14:paraId="061A94BD" w14:textId="77777777" w:rsidR="0031599A" w:rsidRDefault="0031599A" w:rsidP="0031599A">
      <w:pPr>
        <w:pStyle w:val="Prrafodelista"/>
        <w:rPr>
          <w:rFonts w:ascii="Museo Sans 300" w:hAnsi="Museo Sans 300"/>
          <w:sz w:val="22"/>
          <w:szCs w:val="22"/>
        </w:rPr>
      </w:pPr>
    </w:p>
    <w:p w14:paraId="44C8C497" w14:textId="77777777" w:rsidR="00C329EB" w:rsidRPr="0031599A" w:rsidRDefault="0031599A" w:rsidP="002D1294">
      <w:pPr>
        <w:pStyle w:val="Prrafodelista"/>
        <w:rPr>
          <w:rFonts w:ascii="Calibri Light" w:eastAsia="Times New Roman" w:hAnsi="Calibri Light" w:cs="Times New Roman"/>
          <w:color w:val="7B230B"/>
          <w:sz w:val="22"/>
          <w:szCs w:val="22"/>
        </w:rPr>
      </w:pPr>
      <w:r>
        <w:rPr>
          <w:noProof/>
        </w:rPr>
        <w:drawing>
          <wp:inline distT="0" distB="0" distL="0" distR="0" wp14:anchorId="3BA882C9" wp14:editId="4AAE3987">
            <wp:extent cx="6400800" cy="3600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  <w:bookmarkEnd w:id="6"/>
      <w:bookmarkEnd w:id="7"/>
      <w:bookmarkEnd w:id="8"/>
    </w:p>
    <w:sectPr w:rsidR="00C329EB" w:rsidRPr="0031599A" w:rsidSect="001F5A36">
      <w:headerReference w:type="default" r:id="rId20"/>
      <w:footerReference w:type="default" r:id="rId21"/>
      <w:footerReference w:type="first" r:id="rId22"/>
      <w:pgSz w:w="12240" w:h="15840"/>
      <w:pgMar w:top="914" w:right="1080" w:bottom="1440" w:left="1080" w:header="708" w:footer="51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E18BF" w14:textId="77777777" w:rsidR="007A4A79" w:rsidRDefault="007A4A79">
      <w:pPr>
        <w:spacing w:after="0" w:line="240" w:lineRule="auto"/>
      </w:pPr>
      <w:r>
        <w:separator/>
      </w:r>
    </w:p>
  </w:endnote>
  <w:endnote w:type="continuationSeparator" w:id="0">
    <w:p w14:paraId="0EA6F4A5" w14:textId="77777777" w:rsidR="007A4A79" w:rsidRDefault="007A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964508"/>
      <w:docPartObj>
        <w:docPartGallery w:val="Page Numbers (Bottom of Page)"/>
        <w:docPartUnique/>
      </w:docPartObj>
    </w:sdtPr>
    <w:sdtEndPr/>
    <w:sdtContent>
      <w:p w14:paraId="1AA86434" w14:textId="77777777" w:rsidR="00C84C32" w:rsidRDefault="00684E8A" w:rsidP="00C84C32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7F07E00" wp14:editId="401EB4F8">
              <wp:simplePos x="0" y="0"/>
              <wp:positionH relativeFrom="margin">
                <wp:posOffset>3131397</wp:posOffset>
              </wp:positionH>
              <wp:positionV relativeFrom="margin">
                <wp:posOffset>8228541</wp:posOffset>
              </wp:positionV>
              <wp:extent cx="626110" cy="483235"/>
              <wp:effectExtent l="0" t="0" r="2540" b="0"/>
              <wp:wrapNone/>
              <wp:docPr id="27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84C32">
          <w:fldChar w:fldCharType="begin"/>
        </w:r>
        <w:r w:rsidR="00C84C32">
          <w:instrText>PAGE   \* MERGEFORMAT</w:instrText>
        </w:r>
        <w:r w:rsidR="00C84C32">
          <w:fldChar w:fldCharType="separate"/>
        </w:r>
        <w:r w:rsidR="00C84C32">
          <w:t>2</w:t>
        </w:r>
        <w:r w:rsidR="00C84C32">
          <w:fldChar w:fldCharType="end"/>
        </w:r>
      </w:p>
    </w:sdtContent>
  </w:sdt>
  <w:p w14:paraId="4918D211" w14:textId="77777777" w:rsidR="00C46A67" w:rsidRDefault="001F5A36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511684E" wp14:editId="37DB6CDA">
          <wp:simplePos x="0" y="0"/>
          <wp:positionH relativeFrom="margin">
            <wp:posOffset>4931410</wp:posOffset>
          </wp:positionH>
          <wp:positionV relativeFrom="page">
            <wp:posOffset>9605010</wp:posOffset>
          </wp:positionV>
          <wp:extent cx="1543050" cy="228600"/>
          <wp:effectExtent l="0" t="0" r="0" b="0"/>
          <wp:wrapSquare wrapText="bothSides"/>
          <wp:docPr id="2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9771E" w14:textId="77777777" w:rsidR="002E3C65" w:rsidRPr="002E3C65" w:rsidRDefault="002E3C65" w:rsidP="007A38A4">
    <w:pPr>
      <w:pStyle w:val="Piedepgina"/>
      <w:jc w:val="center"/>
      <w:rPr>
        <w:sz w:val="14"/>
      </w:rPr>
    </w:pPr>
    <w:r w:rsidRPr="002E3C65">
      <w:rPr>
        <w:sz w:val="14"/>
      </w:rPr>
      <w:t xml:space="preserve">Torre Esmeralda II, 10, </w:t>
    </w:r>
    <w:proofErr w:type="spellStart"/>
    <w:r w:rsidRPr="002E3C65">
      <w:rPr>
        <w:sz w:val="14"/>
      </w:rPr>
      <w:t>Perif</w:t>
    </w:r>
    <w:proofErr w:type="spellEnd"/>
    <w:r w:rsidRPr="002E3C65">
      <w:rPr>
        <w:sz w:val="14"/>
      </w:rPr>
      <w:t xml:space="preserve">. </w:t>
    </w:r>
    <w:proofErr w:type="spellStart"/>
    <w:r w:rsidRPr="002E3C65">
      <w:rPr>
        <w:sz w:val="14"/>
      </w:rPr>
      <w:t>Blvd</w:t>
    </w:r>
    <w:proofErr w:type="spellEnd"/>
    <w:r w:rsidRPr="002E3C65">
      <w:rPr>
        <w:sz w:val="14"/>
      </w:rPr>
      <w:t>. Manuel Ávila Camacho 36,</w:t>
    </w:r>
  </w:p>
  <w:p w14:paraId="664B869F" w14:textId="77777777" w:rsidR="002E3C65" w:rsidRPr="002E3C65" w:rsidRDefault="002E3C65" w:rsidP="007A38A4">
    <w:pPr>
      <w:pStyle w:val="Piedepgina"/>
      <w:jc w:val="center"/>
      <w:rPr>
        <w:sz w:val="14"/>
      </w:rPr>
    </w:pPr>
    <w:r w:rsidRPr="002E3C65">
      <w:rPr>
        <w:sz w:val="14"/>
      </w:rPr>
      <w:t>Lomas de Chapultepec, 11000 Ciudad de México, CDMX.</w:t>
    </w:r>
  </w:p>
  <w:p w14:paraId="7A7881F6" w14:textId="77777777" w:rsidR="00AB42B7" w:rsidRDefault="00AB42B7" w:rsidP="007A38A4">
    <w:pPr>
      <w:pStyle w:val="Piedepgina"/>
      <w:jc w:val="center"/>
    </w:pPr>
  </w:p>
  <w:p w14:paraId="7C1EB266" w14:textId="77777777" w:rsidR="007A38A4" w:rsidRDefault="007A38A4" w:rsidP="007A38A4">
    <w:pPr>
      <w:pStyle w:val="Piedepgina"/>
      <w:jc w:val="center"/>
    </w:pPr>
    <w:r>
      <w:t>Información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6A11A" w14:textId="77777777" w:rsidR="007A4A79" w:rsidRDefault="007A4A79">
      <w:pPr>
        <w:spacing w:after="0" w:line="240" w:lineRule="auto"/>
      </w:pPr>
      <w:r>
        <w:separator/>
      </w:r>
    </w:p>
  </w:footnote>
  <w:footnote w:type="continuationSeparator" w:id="0">
    <w:p w14:paraId="1968DF10" w14:textId="77777777" w:rsidR="007A4A79" w:rsidRDefault="007A4A79">
      <w:pPr>
        <w:spacing w:after="0" w:line="240" w:lineRule="auto"/>
      </w:pPr>
      <w:r>
        <w:continuationSeparator/>
      </w:r>
    </w:p>
  </w:footnote>
  <w:footnote w:id="1">
    <w:p w14:paraId="77EBAC0D" w14:textId="77777777" w:rsidR="000304D2" w:rsidRDefault="000304D2" w:rsidP="000304D2">
      <w:pPr>
        <w:pStyle w:val="Textonotapie"/>
      </w:pPr>
      <w:r>
        <w:rPr>
          <w:rStyle w:val="Refdenotaalpie"/>
        </w:rPr>
        <w:footnoteRef/>
      </w:r>
      <w:r>
        <w:t xml:space="preserve"> Virtual Machine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63" w:type="dxa"/>
      <w:jc w:val="center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863"/>
    </w:tblGrid>
    <w:tr w:rsidR="00F02B42" w:rsidRPr="006F01A1" w14:paraId="6FD6EC9D" w14:textId="77777777" w:rsidTr="000D6779">
      <w:trPr>
        <w:trHeight w:val="113"/>
        <w:jc w:val="center"/>
      </w:trPr>
      <w:sdt>
        <w:sdtPr>
          <w:rPr>
            <w:rStyle w:val="Textoennegrita"/>
          </w:rPr>
          <w:alias w:val="Title"/>
          <w:tag w:val=""/>
          <w:id w:val="22658485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Textoennegrita"/>
          </w:rPr>
        </w:sdtEndPr>
        <w:sdtContent>
          <w:tc>
            <w:tcPr>
              <w:tcW w:w="9863" w:type="dxa"/>
              <w:shd w:val="clear" w:color="auto" w:fill="auto"/>
            </w:tcPr>
            <w:p w14:paraId="5B3DE068" w14:textId="77777777" w:rsidR="00F02B42" w:rsidRPr="00F02B42" w:rsidRDefault="009B659F" w:rsidP="00F02B42">
              <w:pPr>
                <w:rPr>
                  <w:rStyle w:val="Textoennegrita"/>
                </w:rPr>
              </w:pPr>
              <w:proofErr w:type="spellStart"/>
              <w:r>
                <w:rPr>
                  <w:rStyle w:val="Textoennegrita"/>
                </w:rPr>
                <w:t>Elasticsearch</w:t>
              </w:r>
              <w:proofErr w:type="spellEnd"/>
              <w:r>
                <w:rPr>
                  <w:rStyle w:val="Textoennegrita"/>
                </w:rPr>
                <w:t xml:space="preserve"> en Ubuntu 18 (VM Azure)</w:t>
              </w:r>
            </w:p>
          </w:tc>
        </w:sdtContent>
      </w:sdt>
    </w:tr>
    <w:tr w:rsidR="00F02B42" w:rsidRPr="006F01A1" w14:paraId="73D90779" w14:textId="77777777" w:rsidTr="000D6779">
      <w:trPr>
        <w:trHeight w:val="37"/>
        <w:jc w:val="center"/>
      </w:trPr>
      <w:tc>
        <w:tcPr>
          <w:tcW w:w="9863" w:type="dxa"/>
          <w:shd w:val="clear" w:color="auto" w:fill="auto"/>
        </w:tcPr>
        <w:p w14:paraId="23404663" w14:textId="77777777" w:rsidR="00F02B42" w:rsidRPr="00F02B42" w:rsidRDefault="007A4A79" w:rsidP="00F02B42">
          <w:pPr>
            <w:rPr>
              <w:rStyle w:val="Textoennegrita"/>
            </w:rPr>
          </w:pPr>
          <w:sdt>
            <w:sdtPr>
              <w:rPr>
                <w:b/>
                <w:bCs/>
                <w:color w:val="404040" w:themeColor="text1" w:themeTint="BF"/>
              </w:rPr>
              <w:alias w:val="Subtitle"/>
              <w:tag w:val=""/>
              <w:id w:val="-50258165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B659F">
                <w:rPr>
                  <w:b/>
                  <w:bCs/>
                  <w:color w:val="404040" w:themeColor="text1" w:themeTint="BF"/>
                </w:rPr>
                <w:t>VM en Azure</w:t>
              </w:r>
            </w:sdtContent>
          </w:sdt>
        </w:p>
      </w:tc>
    </w:tr>
  </w:tbl>
  <w:p w14:paraId="6800A00B" w14:textId="77777777" w:rsidR="00F96BDB" w:rsidRPr="00F02B42" w:rsidRDefault="00F96BDB" w:rsidP="00F02B42">
    <w:pPr>
      <w:pStyle w:val="Encabezado"/>
      <w:rPr>
        <w:rStyle w:val="Textoennegrita"/>
        <w:b w:val="0"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C36"/>
    <w:multiLevelType w:val="hybridMultilevel"/>
    <w:tmpl w:val="B7F849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79D7"/>
    <w:multiLevelType w:val="hybridMultilevel"/>
    <w:tmpl w:val="AC6AEF32"/>
    <w:lvl w:ilvl="0" w:tplc="0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7375FC"/>
    <w:multiLevelType w:val="hybridMultilevel"/>
    <w:tmpl w:val="F2FEB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B595B"/>
    <w:multiLevelType w:val="hybridMultilevel"/>
    <w:tmpl w:val="648EF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B0169"/>
    <w:multiLevelType w:val="hybridMultilevel"/>
    <w:tmpl w:val="AC6C44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B7FF2"/>
    <w:multiLevelType w:val="hybridMultilevel"/>
    <w:tmpl w:val="433479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7D551A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1EAA"/>
    <w:multiLevelType w:val="hybridMultilevel"/>
    <w:tmpl w:val="4DBE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B3CDC"/>
    <w:multiLevelType w:val="hybridMultilevel"/>
    <w:tmpl w:val="E9782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D0119"/>
    <w:multiLevelType w:val="hybridMultilevel"/>
    <w:tmpl w:val="7E1444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E0615"/>
    <w:multiLevelType w:val="hybridMultilevel"/>
    <w:tmpl w:val="EFD4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3991"/>
    <w:multiLevelType w:val="hybridMultilevel"/>
    <w:tmpl w:val="E81C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82E8A"/>
    <w:multiLevelType w:val="hybridMultilevel"/>
    <w:tmpl w:val="4724B5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B5D4B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5618E"/>
    <w:multiLevelType w:val="hybridMultilevel"/>
    <w:tmpl w:val="B9FEF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6C16"/>
    <w:multiLevelType w:val="hybridMultilevel"/>
    <w:tmpl w:val="AE3E1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04424"/>
    <w:multiLevelType w:val="hybridMultilevel"/>
    <w:tmpl w:val="74C87D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2" w:tplc="540A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3" w:tplc="080A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4" w:tplc="080A0003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7" w15:restartNumberingAfterBreak="0">
    <w:nsid w:val="4A4D20A3"/>
    <w:multiLevelType w:val="hybridMultilevel"/>
    <w:tmpl w:val="7D581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92FB3"/>
    <w:multiLevelType w:val="hybridMultilevel"/>
    <w:tmpl w:val="7D581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E3A64"/>
    <w:multiLevelType w:val="hybridMultilevel"/>
    <w:tmpl w:val="A08000C4"/>
    <w:lvl w:ilvl="0" w:tplc="ED603452">
      <w:start w:val="1"/>
      <w:numFmt w:val="bullet"/>
      <w:lvlText w:val=""/>
      <w:lvlJc w:val="left"/>
      <w:pPr>
        <w:tabs>
          <w:tab w:val="num" w:pos="284"/>
        </w:tabs>
        <w:ind w:left="284" w:firstLine="502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3D07994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650F0"/>
    <w:multiLevelType w:val="hybridMultilevel"/>
    <w:tmpl w:val="4AB21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0915"/>
    <w:multiLevelType w:val="hybridMultilevel"/>
    <w:tmpl w:val="4D14779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AA13FC2"/>
    <w:multiLevelType w:val="hybridMultilevel"/>
    <w:tmpl w:val="BA84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1A60"/>
    <w:multiLevelType w:val="hybridMultilevel"/>
    <w:tmpl w:val="518E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F3E08"/>
    <w:multiLevelType w:val="hybridMultilevel"/>
    <w:tmpl w:val="60DC4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5"/>
  </w:num>
  <w:num w:numId="4">
    <w:abstractNumId w:val="8"/>
  </w:num>
  <w:num w:numId="5">
    <w:abstractNumId w:val="15"/>
  </w:num>
  <w:num w:numId="6">
    <w:abstractNumId w:val="14"/>
  </w:num>
  <w:num w:numId="7">
    <w:abstractNumId w:val="16"/>
  </w:num>
  <w:num w:numId="8">
    <w:abstractNumId w:val="6"/>
  </w:num>
  <w:num w:numId="9">
    <w:abstractNumId w:val="20"/>
  </w:num>
  <w:num w:numId="10">
    <w:abstractNumId w:val="3"/>
  </w:num>
  <w:num w:numId="11">
    <w:abstractNumId w:val="19"/>
  </w:num>
  <w:num w:numId="12">
    <w:abstractNumId w:val="10"/>
  </w:num>
  <w:num w:numId="13">
    <w:abstractNumId w:val="22"/>
  </w:num>
  <w:num w:numId="14">
    <w:abstractNumId w:val="1"/>
  </w:num>
  <w:num w:numId="15">
    <w:abstractNumId w:val="23"/>
  </w:num>
  <w:num w:numId="16">
    <w:abstractNumId w:val="24"/>
  </w:num>
  <w:num w:numId="17">
    <w:abstractNumId w:val="18"/>
  </w:num>
  <w:num w:numId="18">
    <w:abstractNumId w:val="7"/>
  </w:num>
  <w:num w:numId="19">
    <w:abstractNumId w:val="11"/>
  </w:num>
  <w:num w:numId="20">
    <w:abstractNumId w:val="17"/>
  </w:num>
  <w:num w:numId="21">
    <w:abstractNumId w:val="2"/>
  </w:num>
  <w:num w:numId="22">
    <w:abstractNumId w:val="0"/>
  </w:num>
  <w:num w:numId="23">
    <w:abstractNumId w:val="9"/>
  </w:num>
  <w:num w:numId="24">
    <w:abstractNumId w:val="1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A9"/>
    <w:rsid w:val="00001C0E"/>
    <w:rsid w:val="000028F6"/>
    <w:rsid w:val="00004D70"/>
    <w:rsid w:val="00010A9D"/>
    <w:rsid w:val="00012806"/>
    <w:rsid w:val="00016FA0"/>
    <w:rsid w:val="0002312F"/>
    <w:rsid w:val="00023A1F"/>
    <w:rsid w:val="00024D67"/>
    <w:rsid w:val="000252B4"/>
    <w:rsid w:val="000304D2"/>
    <w:rsid w:val="00042A0B"/>
    <w:rsid w:val="00047D61"/>
    <w:rsid w:val="00057C24"/>
    <w:rsid w:val="00065B97"/>
    <w:rsid w:val="00065C4A"/>
    <w:rsid w:val="00066FB4"/>
    <w:rsid w:val="00077CFE"/>
    <w:rsid w:val="000874EC"/>
    <w:rsid w:val="00087E21"/>
    <w:rsid w:val="00094459"/>
    <w:rsid w:val="0009770D"/>
    <w:rsid w:val="00097A2D"/>
    <w:rsid w:val="000A271B"/>
    <w:rsid w:val="000A2885"/>
    <w:rsid w:val="000A6CB9"/>
    <w:rsid w:val="000A746E"/>
    <w:rsid w:val="000B2CE0"/>
    <w:rsid w:val="000B35FB"/>
    <w:rsid w:val="000C0E91"/>
    <w:rsid w:val="000C45A7"/>
    <w:rsid w:val="000C4F3E"/>
    <w:rsid w:val="000C518D"/>
    <w:rsid w:val="000D0037"/>
    <w:rsid w:val="000D0234"/>
    <w:rsid w:val="000D07B7"/>
    <w:rsid w:val="000D0ED2"/>
    <w:rsid w:val="000D13E4"/>
    <w:rsid w:val="000D28AB"/>
    <w:rsid w:val="000D531B"/>
    <w:rsid w:val="000D61AD"/>
    <w:rsid w:val="000D73EF"/>
    <w:rsid w:val="000E15F6"/>
    <w:rsid w:val="000F1C49"/>
    <w:rsid w:val="000F3861"/>
    <w:rsid w:val="000F45F8"/>
    <w:rsid w:val="00107D7E"/>
    <w:rsid w:val="00111490"/>
    <w:rsid w:val="001131E1"/>
    <w:rsid w:val="001218DB"/>
    <w:rsid w:val="00125D0A"/>
    <w:rsid w:val="001260E0"/>
    <w:rsid w:val="00127FCB"/>
    <w:rsid w:val="0013300C"/>
    <w:rsid w:val="00137521"/>
    <w:rsid w:val="00140F36"/>
    <w:rsid w:val="00142FEE"/>
    <w:rsid w:val="001502FF"/>
    <w:rsid w:val="001523F1"/>
    <w:rsid w:val="00157209"/>
    <w:rsid w:val="00174644"/>
    <w:rsid w:val="00181864"/>
    <w:rsid w:val="00183D8D"/>
    <w:rsid w:val="001862D8"/>
    <w:rsid w:val="0018700F"/>
    <w:rsid w:val="00193A13"/>
    <w:rsid w:val="0019764C"/>
    <w:rsid w:val="001A0CA9"/>
    <w:rsid w:val="001A2537"/>
    <w:rsid w:val="001B2247"/>
    <w:rsid w:val="001B5BA8"/>
    <w:rsid w:val="001B699C"/>
    <w:rsid w:val="001C2101"/>
    <w:rsid w:val="001C34E3"/>
    <w:rsid w:val="001C403E"/>
    <w:rsid w:val="001C460C"/>
    <w:rsid w:val="001C47DC"/>
    <w:rsid w:val="001C544C"/>
    <w:rsid w:val="001C7C22"/>
    <w:rsid w:val="001D0E74"/>
    <w:rsid w:val="001D3340"/>
    <w:rsid w:val="001E0EAB"/>
    <w:rsid w:val="001E3C29"/>
    <w:rsid w:val="001E612F"/>
    <w:rsid w:val="001F27DD"/>
    <w:rsid w:val="001F3CBE"/>
    <w:rsid w:val="001F4339"/>
    <w:rsid w:val="001F48B4"/>
    <w:rsid w:val="001F4AC0"/>
    <w:rsid w:val="001F5A36"/>
    <w:rsid w:val="001F69AC"/>
    <w:rsid w:val="002018A8"/>
    <w:rsid w:val="00201F4A"/>
    <w:rsid w:val="00213A7B"/>
    <w:rsid w:val="00215F7E"/>
    <w:rsid w:val="002218CC"/>
    <w:rsid w:val="00224010"/>
    <w:rsid w:val="002254A5"/>
    <w:rsid w:val="00227856"/>
    <w:rsid w:val="00227B5B"/>
    <w:rsid w:val="00232B8C"/>
    <w:rsid w:val="00244E72"/>
    <w:rsid w:val="00244FCF"/>
    <w:rsid w:val="00246BF3"/>
    <w:rsid w:val="00247CAA"/>
    <w:rsid w:val="00251C0E"/>
    <w:rsid w:val="00254C79"/>
    <w:rsid w:val="0026231C"/>
    <w:rsid w:val="002624A5"/>
    <w:rsid w:val="0026469E"/>
    <w:rsid w:val="00264BB8"/>
    <w:rsid w:val="00265539"/>
    <w:rsid w:val="002736A4"/>
    <w:rsid w:val="00274D71"/>
    <w:rsid w:val="00286B09"/>
    <w:rsid w:val="002949A5"/>
    <w:rsid w:val="00297256"/>
    <w:rsid w:val="002A00BB"/>
    <w:rsid w:val="002A1992"/>
    <w:rsid w:val="002A1FFF"/>
    <w:rsid w:val="002A3D3B"/>
    <w:rsid w:val="002B3B7D"/>
    <w:rsid w:val="002B5343"/>
    <w:rsid w:val="002C225A"/>
    <w:rsid w:val="002C35EA"/>
    <w:rsid w:val="002D1294"/>
    <w:rsid w:val="002D1BE0"/>
    <w:rsid w:val="002D40C9"/>
    <w:rsid w:val="002E2A9F"/>
    <w:rsid w:val="002E3C65"/>
    <w:rsid w:val="002E66DD"/>
    <w:rsid w:val="002E672C"/>
    <w:rsid w:val="002E6F11"/>
    <w:rsid w:val="002F1C6B"/>
    <w:rsid w:val="002F6281"/>
    <w:rsid w:val="003034DD"/>
    <w:rsid w:val="00304F33"/>
    <w:rsid w:val="00307176"/>
    <w:rsid w:val="0031266E"/>
    <w:rsid w:val="003142B3"/>
    <w:rsid w:val="0031599A"/>
    <w:rsid w:val="00316EB0"/>
    <w:rsid w:val="00320643"/>
    <w:rsid w:val="00322481"/>
    <w:rsid w:val="00324C49"/>
    <w:rsid w:val="00326EE1"/>
    <w:rsid w:val="00340D49"/>
    <w:rsid w:val="00342899"/>
    <w:rsid w:val="003515AE"/>
    <w:rsid w:val="00357901"/>
    <w:rsid w:val="00360615"/>
    <w:rsid w:val="00373CC4"/>
    <w:rsid w:val="00377206"/>
    <w:rsid w:val="00380252"/>
    <w:rsid w:val="0038376D"/>
    <w:rsid w:val="00384FB8"/>
    <w:rsid w:val="00384FD7"/>
    <w:rsid w:val="00390C96"/>
    <w:rsid w:val="003925BA"/>
    <w:rsid w:val="00396425"/>
    <w:rsid w:val="003A07A9"/>
    <w:rsid w:val="003A1ABF"/>
    <w:rsid w:val="003A2DD6"/>
    <w:rsid w:val="003A5CC7"/>
    <w:rsid w:val="003A6D6C"/>
    <w:rsid w:val="003B28CC"/>
    <w:rsid w:val="003B28F1"/>
    <w:rsid w:val="003B7D06"/>
    <w:rsid w:val="003C1941"/>
    <w:rsid w:val="003C223A"/>
    <w:rsid w:val="003C3264"/>
    <w:rsid w:val="003C5453"/>
    <w:rsid w:val="003D11D4"/>
    <w:rsid w:val="003D56D3"/>
    <w:rsid w:val="003D760A"/>
    <w:rsid w:val="003D7CBE"/>
    <w:rsid w:val="003E01D7"/>
    <w:rsid w:val="003E3AF0"/>
    <w:rsid w:val="003F0C55"/>
    <w:rsid w:val="003F541D"/>
    <w:rsid w:val="00400A10"/>
    <w:rsid w:val="00402290"/>
    <w:rsid w:val="00403D67"/>
    <w:rsid w:val="00412298"/>
    <w:rsid w:val="004125E6"/>
    <w:rsid w:val="004159C8"/>
    <w:rsid w:val="00421236"/>
    <w:rsid w:val="00421632"/>
    <w:rsid w:val="00430919"/>
    <w:rsid w:val="00431FFF"/>
    <w:rsid w:val="00432B63"/>
    <w:rsid w:val="00434624"/>
    <w:rsid w:val="004405BA"/>
    <w:rsid w:val="00443023"/>
    <w:rsid w:val="00443E9B"/>
    <w:rsid w:val="0044602F"/>
    <w:rsid w:val="00450C42"/>
    <w:rsid w:val="004537FA"/>
    <w:rsid w:val="00453ECF"/>
    <w:rsid w:val="00457368"/>
    <w:rsid w:val="00460F57"/>
    <w:rsid w:val="00461660"/>
    <w:rsid w:val="0046397D"/>
    <w:rsid w:val="004650A6"/>
    <w:rsid w:val="00465495"/>
    <w:rsid w:val="00465520"/>
    <w:rsid w:val="00465BB6"/>
    <w:rsid w:val="00471E03"/>
    <w:rsid w:val="00477BED"/>
    <w:rsid w:val="004811FA"/>
    <w:rsid w:val="00482C7E"/>
    <w:rsid w:val="00490BDA"/>
    <w:rsid w:val="00492574"/>
    <w:rsid w:val="00493142"/>
    <w:rsid w:val="004A1A19"/>
    <w:rsid w:val="004B2243"/>
    <w:rsid w:val="004B670A"/>
    <w:rsid w:val="004C275F"/>
    <w:rsid w:val="004C2867"/>
    <w:rsid w:val="004C5AC0"/>
    <w:rsid w:val="004D0E5C"/>
    <w:rsid w:val="004D32A7"/>
    <w:rsid w:val="004D51E7"/>
    <w:rsid w:val="004E39E1"/>
    <w:rsid w:val="004F3597"/>
    <w:rsid w:val="004F4969"/>
    <w:rsid w:val="004F5001"/>
    <w:rsid w:val="004F516B"/>
    <w:rsid w:val="004F57C5"/>
    <w:rsid w:val="00503687"/>
    <w:rsid w:val="00503C33"/>
    <w:rsid w:val="0050416E"/>
    <w:rsid w:val="0050508D"/>
    <w:rsid w:val="00507DC7"/>
    <w:rsid w:val="00514463"/>
    <w:rsid w:val="0051494C"/>
    <w:rsid w:val="005152D6"/>
    <w:rsid w:val="0052601D"/>
    <w:rsid w:val="00534B92"/>
    <w:rsid w:val="00537D42"/>
    <w:rsid w:val="00543CFF"/>
    <w:rsid w:val="005474F4"/>
    <w:rsid w:val="0055015E"/>
    <w:rsid w:val="005509CE"/>
    <w:rsid w:val="00551989"/>
    <w:rsid w:val="00562C4E"/>
    <w:rsid w:val="00563F72"/>
    <w:rsid w:val="00566176"/>
    <w:rsid w:val="00572B35"/>
    <w:rsid w:val="005749A6"/>
    <w:rsid w:val="005758B9"/>
    <w:rsid w:val="0058108D"/>
    <w:rsid w:val="00581763"/>
    <w:rsid w:val="0058237B"/>
    <w:rsid w:val="0059443B"/>
    <w:rsid w:val="005A479F"/>
    <w:rsid w:val="005A5314"/>
    <w:rsid w:val="005A7643"/>
    <w:rsid w:val="005A7A96"/>
    <w:rsid w:val="005D0698"/>
    <w:rsid w:val="005D0C2D"/>
    <w:rsid w:val="005D1B93"/>
    <w:rsid w:val="005D28DE"/>
    <w:rsid w:val="005E48C9"/>
    <w:rsid w:val="005E5B22"/>
    <w:rsid w:val="005F6204"/>
    <w:rsid w:val="00601C84"/>
    <w:rsid w:val="006074CA"/>
    <w:rsid w:val="00610FAC"/>
    <w:rsid w:val="00611174"/>
    <w:rsid w:val="00612A98"/>
    <w:rsid w:val="006132B3"/>
    <w:rsid w:val="00621E95"/>
    <w:rsid w:val="00630524"/>
    <w:rsid w:val="006332DD"/>
    <w:rsid w:val="006353D6"/>
    <w:rsid w:val="00637A16"/>
    <w:rsid w:val="00637BD5"/>
    <w:rsid w:val="006443A7"/>
    <w:rsid w:val="00646B7C"/>
    <w:rsid w:val="00656682"/>
    <w:rsid w:val="00657236"/>
    <w:rsid w:val="00657AFA"/>
    <w:rsid w:val="00660D27"/>
    <w:rsid w:val="00661155"/>
    <w:rsid w:val="00664E00"/>
    <w:rsid w:val="006672FD"/>
    <w:rsid w:val="00672C6E"/>
    <w:rsid w:val="00676745"/>
    <w:rsid w:val="00680A3B"/>
    <w:rsid w:val="0068153C"/>
    <w:rsid w:val="006825ED"/>
    <w:rsid w:val="006827F3"/>
    <w:rsid w:val="00684E8A"/>
    <w:rsid w:val="00685ACB"/>
    <w:rsid w:val="00687B6D"/>
    <w:rsid w:val="006919EC"/>
    <w:rsid w:val="00691E20"/>
    <w:rsid w:val="006B0CC5"/>
    <w:rsid w:val="006B2A46"/>
    <w:rsid w:val="006B406E"/>
    <w:rsid w:val="006C20F2"/>
    <w:rsid w:val="006C307D"/>
    <w:rsid w:val="006C50AE"/>
    <w:rsid w:val="006C58DD"/>
    <w:rsid w:val="006D218F"/>
    <w:rsid w:val="006D39B9"/>
    <w:rsid w:val="006D427D"/>
    <w:rsid w:val="006D42BC"/>
    <w:rsid w:val="006E5E18"/>
    <w:rsid w:val="006F1F91"/>
    <w:rsid w:val="006F3378"/>
    <w:rsid w:val="006F564D"/>
    <w:rsid w:val="006F5D54"/>
    <w:rsid w:val="006F6036"/>
    <w:rsid w:val="0070489F"/>
    <w:rsid w:val="007051BF"/>
    <w:rsid w:val="00705EE8"/>
    <w:rsid w:val="00712879"/>
    <w:rsid w:val="007208C6"/>
    <w:rsid w:val="00725AD9"/>
    <w:rsid w:val="007408FD"/>
    <w:rsid w:val="007415EF"/>
    <w:rsid w:val="00743688"/>
    <w:rsid w:val="00747A52"/>
    <w:rsid w:val="00747D6A"/>
    <w:rsid w:val="007537E4"/>
    <w:rsid w:val="007619C7"/>
    <w:rsid w:val="00762F42"/>
    <w:rsid w:val="007654BC"/>
    <w:rsid w:val="00771856"/>
    <w:rsid w:val="00771D54"/>
    <w:rsid w:val="00776FBB"/>
    <w:rsid w:val="007800E7"/>
    <w:rsid w:val="007813EF"/>
    <w:rsid w:val="0078379B"/>
    <w:rsid w:val="00785096"/>
    <w:rsid w:val="0078646D"/>
    <w:rsid w:val="00790398"/>
    <w:rsid w:val="00792A54"/>
    <w:rsid w:val="007949EE"/>
    <w:rsid w:val="007A38A4"/>
    <w:rsid w:val="007A4A79"/>
    <w:rsid w:val="007B1BC3"/>
    <w:rsid w:val="007B3324"/>
    <w:rsid w:val="007B53DB"/>
    <w:rsid w:val="007D09D7"/>
    <w:rsid w:val="007D3342"/>
    <w:rsid w:val="007D5B6E"/>
    <w:rsid w:val="007D7D4E"/>
    <w:rsid w:val="007E2D3C"/>
    <w:rsid w:val="007E42EB"/>
    <w:rsid w:val="007E4F86"/>
    <w:rsid w:val="007E6018"/>
    <w:rsid w:val="007E7383"/>
    <w:rsid w:val="007F4045"/>
    <w:rsid w:val="007F67AF"/>
    <w:rsid w:val="008018AD"/>
    <w:rsid w:val="00802060"/>
    <w:rsid w:val="008109F2"/>
    <w:rsid w:val="00822D9B"/>
    <w:rsid w:val="0082777C"/>
    <w:rsid w:val="008279FB"/>
    <w:rsid w:val="00832046"/>
    <w:rsid w:val="008342A8"/>
    <w:rsid w:val="00842156"/>
    <w:rsid w:val="00842426"/>
    <w:rsid w:val="00843D8D"/>
    <w:rsid w:val="00845B4C"/>
    <w:rsid w:val="00845F1D"/>
    <w:rsid w:val="008525F9"/>
    <w:rsid w:val="00861369"/>
    <w:rsid w:val="008615B6"/>
    <w:rsid w:val="008625BC"/>
    <w:rsid w:val="00862875"/>
    <w:rsid w:val="008649C1"/>
    <w:rsid w:val="00872F9D"/>
    <w:rsid w:val="00873A05"/>
    <w:rsid w:val="00873C36"/>
    <w:rsid w:val="00881C15"/>
    <w:rsid w:val="00883FE7"/>
    <w:rsid w:val="00885B9F"/>
    <w:rsid w:val="008870F1"/>
    <w:rsid w:val="008914FA"/>
    <w:rsid w:val="008971F7"/>
    <w:rsid w:val="008A068F"/>
    <w:rsid w:val="008A246C"/>
    <w:rsid w:val="008A39CE"/>
    <w:rsid w:val="008A4F09"/>
    <w:rsid w:val="008A60F8"/>
    <w:rsid w:val="008B4852"/>
    <w:rsid w:val="008C2CD3"/>
    <w:rsid w:val="008C3DC6"/>
    <w:rsid w:val="008D02D1"/>
    <w:rsid w:val="008D2912"/>
    <w:rsid w:val="008D2A82"/>
    <w:rsid w:val="008D3E5F"/>
    <w:rsid w:val="008E2C83"/>
    <w:rsid w:val="008E4F54"/>
    <w:rsid w:val="008E5B0A"/>
    <w:rsid w:val="008F280B"/>
    <w:rsid w:val="008F5150"/>
    <w:rsid w:val="009039A8"/>
    <w:rsid w:val="00905857"/>
    <w:rsid w:val="00906349"/>
    <w:rsid w:val="00906EE3"/>
    <w:rsid w:val="00912EB0"/>
    <w:rsid w:val="00914F7A"/>
    <w:rsid w:val="00916333"/>
    <w:rsid w:val="0091780F"/>
    <w:rsid w:val="009238B6"/>
    <w:rsid w:val="009252C6"/>
    <w:rsid w:val="00927BF5"/>
    <w:rsid w:val="00937608"/>
    <w:rsid w:val="009406D9"/>
    <w:rsid w:val="00940DED"/>
    <w:rsid w:val="00942657"/>
    <w:rsid w:val="00943EC1"/>
    <w:rsid w:val="00944AEE"/>
    <w:rsid w:val="00945642"/>
    <w:rsid w:val="009472AB"/>
    <w:rsid w:val="0095034D"/>
    <w:rsid w:val="00950D9E"/>
    <w:rsid w:val="009536D3"/>
    <w:rsid w:val="0095469A"/>
    <w:rsid w:val="00964BA7"/>
    <w:rsid w:val="00971E61"/>
    <w:rsid w:val="00973863"/>
    <w:rsid w:val="00976151"/>
    <w:rsid w:val="00981F79"/>
    <w:rsid w:val="00982C83"/>
    <w:rsid w:val="0098453F"/>
    <w:rsid w:val="009940FE"/>
    <w:rsid w:val="00996631"/>
    <w:rsid w:val="009A29F4"/>
    <w:rsid w:val="009A4713"/>
    <w:rsid w:val="009A659A"/>
    <w:rsid w:val="009B0264"/>
    <w:rsid w:val="009B1B32"/>
    <w:rsid w:val="009B216B"/>
    <w:rsid w:val="009B2833"/>
    <w:rsid w:val="009B659F"/>
    <w:rsid w:val="009C2E30"/>
    <w:rsid w:val="009C2FC4"/>
    <w:rsid w:val="009C655B"/>
    <w:rsid w:val="009C7085"/>
    <w:rsid w:val="009C7A4D"/>
    <w:rsid w:val="009D011A"/>
    <w:rsid w:val="009D2DB6"/>
    <w:rsid w:val="009D3A86"/>
    <w:rsid w:val="009D3ED0"/>
    <w:rsid w:val="009E0F8A"/>
    <w:rsid w:val="009E1345"/>
    <w:rsid w:val="009E271C"/>
    <w:rsid w:val="009E368B"/>
    <w:rsid w:val="009E3EF8"/>
    <w:rsid w:val="009E7DD2"/>
    <w:rsid w:val="009F1794"/>
    <w:rsid w:val="009F6355"/>
    <w:rsid w:val="009F6367"/>
    <w:rsid w:val="009F7913"/>
    <w:rsid w:val="00A063C9"/>
    <w:rsid w:val="00A12FD1"/>
    <w:rsid w:val="00A13315"/>
    <w:rsid w:val="00A14216"/>
    <w:rsid w:val="00A1551C"/>
    <w:rsid w:val="00A15EB4"/>
    <w:rsid w:val="00A16D5E"/>
    <w:rsid w:val="00A23757"/>
    <w:rsid w:val="00A24D45"/>
    <w:rsid w:val="00A31AF1"/>
    <w:rsid w:val="00A3345A"/>
    <w:rsid w:val="00A33E66"/>
    <w:rsid w:val="00A35AA6"/>
    <w:rsid w:val="00A418EC"/>
    <w:rsid w:val="00A4244D"/>
    <w:rsid w:val="00A42F1A"/>
    <w:rsid w:val="00A46D30"/>
    <w:rsid w:val="00A5481D"/>
    <w:rsid w:val="00A54A9F"/>
    <w:rsid w:val="00A63E99"/>
    <w:rsid w:val="00A65444"/>
    <w:rsid w:val="00A66A88"/>
    <w:rsid w:val="00A67BCB"/>
    <w:rsid w:val="00A754D2"/>
    <w:rsid w:val="00A8432B"/>
    <w:rsid w:val="00A93FC5"/>
    <w:rsid w:val="00A9577D"/>
    <w:rsid w:val="00A9798A"/>
    <w:rsid w:val="00AA4269"/>
    <w:rsid w:val="00AB0D0B"/>
    <w:rsid w:val="00AB1068"/>
    <w:rsid w:val="00AB42B7"/>
    <w:rsid w:val="00AC06CE"/>
    <w:rsid w:val="00AE3AFE"/>
    <w:rsid w:val="00AE56FD"/>
    <w:rsid w:val="00AE64D8"/>
    <w:rsid w:val="00AF2891"/>
    <w:rsid w:val="00B018B4"/>
    <w:rsid w:val="00B1675D"/>
    <w:rsid w:val="00B30AE1"/>
    <w:rsid w:val="00B31561"/>
    <w:rsid w:val="00B3426E"/>
    <w:rsid w:val="00B414FA"/>
    <w:rsid w:val="00B4371B"/>
    <w:rsid w:val="00B4475F"/>
    <w:rsid w:val="00B46F07"/>
    <w:rsid w:val="00B515C6"/>
    <w:rsid w:val="00B57D2E"/>
    <w:rsid w:val="00B72310"/>
    <w:rsid w:val="00B74998"/>
    <w:rsid w:val="00B7540E"/>
    <w:rsid w:val="00B86932"/>
    <w:rsid w:val="00B8746D"/>
    <w:rsid w:val="00B900AD"/>
    <w:rsid w:val="00BA4740"/>
    <w:rsid w:val="00BA490A"/>
    <w:rsid w:val="00BA6E3C"/>
    <w:rsid w:val="00BB1424"/>
    <w:rsid w:val="00BB39D6"/>
    <w:rsid w:val="00BB675E"/>
    <w:rsid w:val="00BB67B5"/>
    <w:rsid w:val="00BB6C2E"/>
    <w:rsid w:val="00BB6FB6"/>
    <w:rsid w:val="00BB7CC4"/>
    <w:rsid w:val="00BC4648"/>
    <w:rsid w:val="00BD1012"/>
    <w:rsid w:val="00BD397F"/>
    <w:rsid w:val="00BE071B"/>
    <w:rsid w:val="00BE3393"/>
    <w:rsid w:val="00BE52AD"/>
    <w:rsid w:val="00BF130D"/>
    <w:rsid w:val="00BF47DB"/>
    <w:rsid w:val="00BF60DA"/>
    <w:rsid w:val="00C020CC"/>
    <w:rsid w:val="00C04A45"/>
    <w:rsid w:val="00C11B12"/>
    <w:rsid w:val="00C155B1"/>
    <w:rsid w:val="00C21F06"/>
    <w:rsid w:val="00C30894"/>
    <w:rsid w:val="00C329EB"/>
    <w:rsid w:val="00C32DF2"/>
    <w:rsid w:val="00C34457"/>
    <w:rsid w:val="00C40FD3"/>
    <w:rsid w:val="00C45117"/>
    <w:rsid w:val="00C46A67"/>
    <w:rsid w:val="00C47807"/>
    <w:rsid w:val="00C52424"/>
    <w:rsid w:val="00C64CE4"/>
    <w:rsid w:val="00C7392B"/>
    <w:rsid w:val="00C739D5"/>
    <w:rsid w:val="00C754D0"/>
    <w:rsid w:val="00C80112"/>
    <w:rsid w:val="00C84C32"/>
    <w:rsid w:val="00C908BB"/>
    <w:rsid w:val="00C90BBC"/>
    <w:rsid w:val="00C9140F"/>
    <w:rsid w:val="00C9226A"/>
    <w:rsid w:val="00C97D4E"/>
    <w:rsid w:val="00CA111B"/>
    <w:rsid w:val="00CA338B"/>
    <w:rsid w:val="00CA3ED0"/>
    <w:rsid w:val="00CB5E71"/>
    <w:rsid w:val="00CB63BC"/>
    <w:rsid w:val="00CD0055"/>
    <w:rsid w:val="00CD1F95"/>
    <w:rsid w:val="00CD43B0"/>
    <w:rsid w:val="00CD5BB4"/>
    <w:rsid w:val="00CE5CA1"/>
    <w:rsid w:val="00CE60E4"/>
    <w:rsid w:val="00CE6322"/>
    <w:rsid w:val="00CF04CA"/>
    <w:rsid w:val="00CF14AD"/>
    <w:rsid w:val="00D04A66"/>
    <w:rsid w:val="00D113BE"/>
    <w:rsid w:val="00D16307"/>
    <w:rsid w:val="00D1640C"/>
    <w:rsid w:val="00D27FC3"/>
    <w:rsid w:val="00D31A18"/>
    <w:rsid w:val="00D3391E"/>
    <w:rsid w:val="00D417A0"/>
    <w:rsid w:val="00D429A2"/>
    <w:rsid w:val="00D44767"/>
    <w:rsid w:val="00D4570E"/>
    <w:rsid w:val="00D5141A"/>
    <w:rsid w:val="00D52750"/>
    <w:rsid w:val="00D54563"/>
    <w:rsid w:val="00D65414"/>
    <w:rsid w:val="00D72370"/>
    <w:rsid w:val="00D726D9"/>
    <w:rsid w:val="00D8523E"/>
    <w:rsid w:val="00D854E3"/>
    <w:rsid w:val="00D91DCB"/>
    <w:rsid w:val="00D92927"/>
    <w:rsid w:val="00D955B5"/>
    <w:rsid w:val="00DB1A4C"/>
    <w:rsid w:val="00DB3B59"/>
    <w:rsid w:val="00DB44B9"/>
    <w:rsid w:val="00DB5C3B"/>
    <w:rsid w:val="00DD4BB5"/>
    <w:rsid w:val="00DE1B82"/>
    <w:rsid w:val="00DF04EC"/>
    <w:rsid w:val="00DF0777"/>
    <w:rsid w:val="00DF2B74"/>
    <w:rsid w:val="00DF781D"/>
    <w:rsid w:val="00E01B73"/>
    <w:rsid w:val="00E0234D"/>
    <w:rsid w:val="00E04207"/>
    <w:rsid w:val="00E04DF5"/>
    <w:rsid w:val="00E105DF"/>
    <w:rsid w:val="00E1235F"/>
    <w:rsid w:val="00E15ECE"/>
    <w:rsid w:val="00E1769E"/>
    <w:rsid w:val="00E20653"/>
    <w:rsid w:val="00E22923"/>
    <w:rsid w:val="00E251A6"/>
    <w:rsid w:val="00E25681"/>
    <w:rsid w:val="00E25EDB"/>
    <w:rsid w:val="00E2653D"/>
    <w:rsid w:val="00E26B5D"/>
    <w:rsid w:val="00E36833"/>
    <w:rsid w:val="00E4224D"/>
    <w:rsid w:val="00E5283E"/>
    <w:rsid w:val="00E64E2B"/>
    <w:rsid w:val="00E6573B"/>
    <w:rsid w:val="00E66830"/>
    <w:rsid w:val="00E7104C"/>
    <w:rsid w:val="00E77B98"/>
    <w:rsid w:val="00E81DD3"/>
    <w:rsid w:val="00E85A15"/>
    <w:rsid w:val="00E944DC"/>
    <w:rsid w:val="00E96A65"/>
    <w:rsid w:val="00EA3CD4"/>
    <w:rsid w:val="00EA6686"/>
    <w:rsid w:val="00EA6F9E"/>
    <w:rsid w:val="00EA7938"/>
    <w:rsid w:val="00EB0090"/>
    <w:rsid w:val="00EB4A69"/>
    <w:rsid w:val="00EB4FC3"/>
    <w:rsid w:val="00EC22D8"/>
    <w:rsid w:val="00EC2940"/>
    <w:rsid w:val="00EC3079"/>
    <w:rsid w:val="00EC4655"/>
    <w:rsid w:val="00EC5C70"/>
    <w:rsid w:val="00ED2C9A"/>
    <w:rsid w:val="00ED4A81"/>
    <w:rsid w:val="00ED680B"/>
    <w:rsid w:val="00EE02FC"/>
    <w:rsid w:val="00EE39EE"/>
    <w:rsid w:val="00EE64E9"/>
    <w:rsid w:val="00EF0A41"/>
    <w:rsid w:val="00EF3A2C"/>
    <w:rsid w:val="00F00172"/>
    <w:rsid w:val="00F00F27"/>
    <w:rsid w:val="00F02B42"/>
    <w:rsid w:val="00F0574F"/>
    <w:rsid w:val="00F13E45"/>
    <w:rsid w:val="00F15FCA"/>
    <w:rsid w:val="00F2087A"/>
    <w:rsid w:val="00F26236"/>
    <w:rsid w:val="00F267E3"/>
    <w:rsid w:val="00F27D6C"/>
    <w:rsid w:val="00F31DD2"/>
    <w:rsid w:val="00F326AD"/>
    <w:rsid w:val="00F34CA9"/>
    <w:rsid w:val="00F3539F"/>
    <w:rsid w:val="00F46152"/>
    <w:rsid w:val="00F475F9"/>
    <w:rsid w:val="00F50AA5"/>
    <w:rsid w:val="00F53536"/>
    <w:rsid w:val="00F5572E"/>
    <w:rsid w:val="00F563E4"/>
    <w:rsid w:val="00F57F50"/>
    <w:rsid w:val="00F60BB6"/>
    <w:rsid w:val="00F63F4C"/>
    <w:rsid w:val="00F660A1"/>
    <w:rsid w:val="00F670F3"/>
    <w:rsid w:val="00F80C1A"/>
    <w:rsid w:val="00F831D9"/>
    <w:rsid w:val="00F83FAA"/>
    <w:rsid w:val="00F8711A"/>
    <w:rsid w:val="00F9092B"/>
    <w:rsid w:val="00F90D38"/>
    <w:rsid w:val="00F9206A"/>
    <w:rsid w:val="00F9490F"/>
    <w:rsid w:val="00F949DB"/>
    <w:rsid w:val="00F96BDB"/>
    <w:rsid w:val="00FA076B"/>
    <w:rsid w:val="00FA2149"/>
    <w:rsid w:val="00FA4BA5"/>
    <w:rsid w:val="00FA4CA7"/>
    <w:rsid w:val="00FA4E07"/>
    <w:rsid w:val="00FA6E20"/>
    <w:rsid w:val="00FB51D4"/>
    <w:rsid w:val="00FB5233"/>
    <w:rsid w:val="00FB5B97"/>
    <w:rsid w:val="00FC32AD"/>
    <w:rsid w:val="00FC5A69"/>
    <w:rsid w:val="00FD0AC9"/>
    <w:rsid w:val="00FD3158"/>
    <w:rsid w:val="00FD3C02"/>
    <w:rsid w:val="00FD711E"/>
    <w:rsid w:val="00FD7417"/>
    <w:rsid w:val="00FE2264"/>
    <w:rsid w:val="00FE3A81"/>
    <w:rsid w:val="00FF312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37CC5"/>
  <w15:chartTrackingRefBased/>
  <w15:docId w15:val="{61ADD41C-06A9-457E-9A80-C6AD6BB2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38"/>
    <w:pPr>
      <w:jc w:val="both"/>
    </w:pPr>
  </w:style>
  <w:style w:type="paragraph" w:styleId="Ttulo1">
    <w:name w:val="heading 1"/>
    <w:basedOn w:val="Normal"/>
    <w:next w:val="Normal"/>
    <w:link w:val="Ttulo1Car"/>
    <w:qFormat/>
    <w:rsid w:val="00F90D38"/>
    <w:pPr>
      <w:keepNext/>
      <w:keepLines/>
      <w:pBdr>
        <w:bottom w:val="single" w:sz="4" w:space="1" w:color="00697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4E53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F90D3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4E53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F90D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90D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90D3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90D3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F90D3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F90D3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F90D3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0D38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A6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E3C"/>
    <w:rPr>
      <w:lang w:val="es-419"/>
    </w:rPr>
  </w:style>
  <w:style w:type="table" w:customStyle="1" w:styleId="Tabladecuadrcula41">
    <w:name w:val="Tabla de cuadrícula 41"/>
    <w:basedOn w:val="Tablanormal"/>
    <w:next w:val="Tabladecuadrcula4"/>
    <w:uiPriority w:val="49"/>
    <w:rsid w:val="00BA6E3C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BA6E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326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6A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26A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26AD"/>
    <w:rPr>
      <w:color w:val="9A4680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BDB"/>
    <w:rPr>
      <w:lang w:val="es-419"/>
    </w:rPr>
  </w:style>
  <w:style w:type="character" w:customStyle="1" w:styleId="Ttulo1Car">
    <w:name w:val="Título 1 Car"/>
    <w:basedOn w:val="Fuentedeprrafopredeter"/>
    <w:link w:val="Ttulo1"/>
    <w:rsid w:val="00F90D38"/>
    <w:rPr>
      <w:rFonts w:asciiTheme="majorHAnsi" w:eastAsiaTheme="majorEastAsia" w:hAnsiTheme="majorHAnsi" w:cstheme="majorBidi"/>
      <w:color w:val="004E53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rsid w:val="00F90D38"/>
    <w:rPr>
      <w:rFonts w:asciiTheme="majorHAnsi" w:eastAsiaTheme="majorEastAsia" w:hAnsiTheme="majorHAnsi" w:cstheme="majorBidi"/>
      <w:color w:val="004E53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F90D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rrafodelista">
    <w:name w:val="List Paragraph"/>
    <w:aliases w:val="List Paragraph1,List Paragraph Char Char,b1,b1 + Justified,Bullet 11,b1 + Justified1,Bullet 111,b1 + Justified11"/>
    <w:basedOn w:val="Normal"/>
    <w:link w:val="PrrafodelistaCar"/>
    <w:uiPriority w:val="34"/>
    <w:qFormat/>
    <w:rsid w:val="00F90D38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4F516B"/>
    <w:pPr>
      <w:spacing w:after="0" w:line="240" w:lineRule="auto"/>
    </w:pPr>
    <w:tblPr>
      <w:tblStyleRowBandSize w:val="1"/>
      <w:tblStyleColBandSize w:val="1"/>
      <w:tblBorders>
        <w:top w:val="single" w:sz="4" w:space="0" w:color="10F0FF" w:themeColor="accent1" w:themeTint="99"/>
        <w:left w:val="single" w:sz="4" w:space="0" w:color="10F0FF" w:themeColor="accent1" w:themeTint="99"/>
        <w:bottom w:val="single" w:sz="4" w:space="0" w:color="10F0FF" w:themeColor="accent1" w:themeTint="99"/>
        <w:right w:val="single" w:sz="4" w:space="0" w:color="10F0FF" w:themeColor="accent1" w:themeTint="99"/>
        <w:insideH w:val="single" w:sz="4" w:space="0" w:color="10F0FF" w:themeColor="accent1" w:themeTint="99"/>
        <w:insideV w:val="single" w:sz="4" w:space="0" w:color="10F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0" w:themeColor="accent1"/>
          <w:left w:val="single" w:sz="4" w:space="0" w:color="006970" w:themeColor="accent1"/>
          <w:bottom w:val="single" w:sz="4" w:space="0" w:color="006970" w:themeColor="accent1"/>
          <w:right w:val="single" w:sz="4" w:space="0" w:color="006970" w:themeColor="accent1"/>
          <w:insideH w:val="nil"/>
          <w:insideV w:val="nil"/>
        </w:tcBorders>
        <w:shd w:val="clear" w:color="auto" w:fill="006970" w:themeFill="accent1"/>
      </w:tcPr>
    </w:tblStylePr>
    <w:tblStylePr w:type="lastRow">
      <w:rPr>
        <w:b/>
        <w:bCs/>
      </w:rPr>
      <w:tblPr/>
      <w:tcPr>
        <w:tcBorders>
          <w:top w:val="double" w:sz="4" w:space="0" w:color="00697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FAFF" w:themeFill="accent1" w:themeFillTint="33"/>
      </w:tcPr>
    </w:tblStylePr>
    <w:tblStylePr w:type="band1Horz">
      <w:tblPr/>
      <w:tcPr>
        <w:shd w:val="clear" w:color="auto" w:fill="AFFAFF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F51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51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516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16B"/>
    <w:rPr>
      <w:rFonts w:ascii="Segoe UI" w:hAnsi="Segoe UI" w:cs="Segoe UI"/>
      <w:sz w:val="18"/>
      <w:szCs w:val="18"/>
      <w:lang w:val="es-419"/>
    </w:rPr>
  </w:style>
  <w:style w:type="paragraph" w:customStyle="1" w:styleId="NMPTitulo1">
    <w:name w:val="NMP Titulo 1"/>
    <w:basedOn w:val="Ttulo1"/>
    <w:link w:val="NMPTitulo1Car"/>
    <w:rsid w:val="00A15EB4"/>
    <w:rPr>
      <w:color w:val="7B230B"/>
    </w:rPr>
  </w:style>
  <w:style w:type="paragraph" w:customStyle="1" w:styleId="NMPTitulo2">
    <w:name w:val="NMP Titulo 2"/>
    <w:basedOn w:val="Ttulo2"/>
    <w:link w:val="NMPTitulo2Car"/>
    <w:rsid w:val="00A15EB4"/>
    <w:rPr>
      <w:color w:val="7B230B"/>
    </w:rPr>
  </w:style>
  <w:style w:type="character" w:customStyle="1" w:styleId="NMPTitulo1Car">
    <w:name w:val="NMP Titulo 1 Car"/>
    <w:basedOn w:val="Ttulo1Car"/>
    <w:link w:val="NMPTitulo1"/>
    <w:rsid w:val="00A15EB4"/>
    <w:rPr>
      <w:rFonts w:asciiTheme="majorHAnsi" w:eastAsiaTheme="majorEastAsia" w:hAnsiTheme="majorHAnsi" w:cstheme="majorBidi"/>
      <w:caps w:val="0"/>
      <w:color w:val="7B230B"/>
      <w:sz w:val="32"/>
      <w:szCs w:val="32"/>
    </w:rPr>
  </w:style>
  <w:style w:type="paragraph" w:customStyle="1" w:styleId="NMPTitulo3">
    <w:name w:val="NMP Titulo 3"/>
    <w:basedOn w:val="Ttulo3"/>
    <w:link w:val="NMPTitulo3Car"/>
    <w:rsid w:val="00A15EB4"/>
    <w:rPr>
      <w:color w:val="7B230B"/>
    </w:rPr>
  </w:style>
  <w:style w:type="character" w:customStyle="1" w:styleId="NMPTitulo2Car">
    <w:name w:val="NMP Titulo 2 Car"/>
    <w:basedOn w:val="Ttulo2Car"/>
    <w:link w:val="NMPTitulo2"/>
    <w:rsid w:val="00A15EB4"/>
    <w:rPr>
      <w:rFonts w:asciiTheme="majorHAnsi" w:eastAsiaTheme="majorEastAsia" w:hAnsiTheme="majorHAnsi" w:cstheme="majorBidi"/>
      <w:smallCaps w:val="0"/>
      <w:color w:val="7B230B"/>
      <w:sz w:val="26"/>
      <w:szCs w:val="26"/>
    </w:rPr>
  </w:style>
  <w:style w:type="paragraph" w:customStyle="1" w:styleId="NMPParrafo">
    <w:name w:val="NMP Parrafo"/>
    <w:basedOn w:val="Normal"/>
    <w:link w:val="NMPParrafoCar"/>
    <w:rsid w:val="007051BF"/>
  </w:style>
  <w:style w:type="character" w:customStyle="1" w:styleId="NMPTitulo3Car">
    <w:name w:val="NMP Titulo 3 Car"/>
    <w:basedOn w:val="Ttulo3Car"/>
    <w:link w:val="NMPTitulo3"/>
    <w:rsid w:val="00A15EB4"/>
    <w:rPr>
      <w:rFonts w:asciiTheme="majorHAnsi" w:eastAsiaTheme="majorEastAsia" w:hAnsiTheme="majorHAnsi" w:cstheme="majorBidi"/>
      <w:color w:val="7B230B"/>
      <w:sz w:val="24"/>
      <w:szCs w:val="24"/>
    </w:rPr>
  </w:style>
  <w:style w:type="paragraph" w:customStyle="1" w:styleId="Ttulo10">
    <w:name w:val="Título1"/>
    <w:basedOn w:val="Normal"/>
    <w:next w:val="Normal"/>
    <w:link w:val="PuestoCar"/>
    <w:uiPriority w:val="10"/>
    <w:rsid w:val="00303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character" w:customStyle="1" w:styleId="NMPParrafoCar">
    <w:name w:val="NMP Parrafo Car"/>
    <w:basedOn w:val="Fuentedeprrafopredeter"/>
    <w:link w:val="NMPParrafo"/>
    <w:rsid w:val="007051BF"/>
    <w:rPr>
      <w:lang w:val="es-419"/>
    </w:rPr>
  </w:style>
  <w:style w:type="paragraph" w:customStyle="1" w:styleId="Tabletext">
    <w:name w:val="Tabletext"/>
    <w:basedOn w:val="Normal"/>
    <w:rsid w:val="003034DD"/>
    <w:pPr>
      <w:keepLines/>
      <w:spacing w:line="288" w:lineRule="auto"/>
    </w:pPr>
    <w:rPr>
      <w:rFonts w:eastAsiaTheme="minorEastAsia"/>
      <w:lang w:eastAsia="es-MX"/>
    </w:rPr>
  </w:style>
  <w:style w:type="character" w:customStyle="1" w:styleId="PuestoCar">
    <w:name w:val="Puesto Car"/>
    <w:basedOn w:val="Fuentedeprrafopredeter"/>
    <w:link w:val="Ttulo10"/>
    <w:uiPriority w:val="10"/>
    <w:rsid w:val="003034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table" w:styleId="Tablaconcuadrcula">
    <w:name w:val="Table Grid"/>
    <w:basedOn w:val="Tablanormal"/>
    <w:uiPriority w:val="39"/>
    <w:rsid w:val="0030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Variable">
    <w:name w:val="Highlighted Variable"/>
    <w:rsid w:val="00691E20"/>
    <w:rPr>
      <w:color w:val="0000FF"/>
    </w:rPr>
  </w:style>
  <w:style w:type="paragraph" w:styleId="Textoindependiente">
    <w:name w:val="Body Text"/>
    <w:basedOn w:val="Normal"/>
    <w:link w:val="TextoindependienteCar"/>
    <w:rsid w:val="00691E20"/>
    <w:pPr>
      <w:keepLines/>
      <w:spacing w:line="288" w:lineRule="auto"/>
      <w:ind w:left="720"/>
    </w:pPr>
    <w:rPr>
      <w:rFonts w:eastAsiaTheme="minorEastAsia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91E20"/>
    <w:rPr>
      <w:rFonts w:eastAsiaTheme="minorEastAsia"/>
      <w:sz w:val="21"/>
      <w:szCs w:val="21"/>
      <w:lang w:eastAsia="es-MX"/>
    </w:rPr>
  </w:style>
  <w:style w:type="table" w:styleId="Tablaconcuadrcula5oscura">
    <w:name w:val="Grid Table 5 Dark"/>
    <w:basedOn w:val="Tablanormal"/>
    <w:uiPriority w:val="50"/>
    <w:rsid w:val="001E612F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4Car">
    <w:name w:val="Título 4 Car"/>
    <w:basedOn w:val="Fuentedeprrafopredeter"/>
    <w:link w:val="Ttulo4"/>
    <w:semiHidden/>
    <w:rsid w:val="00F90D3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F90D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PrrafodelistaCar">
    <w:name w:val="Párrafo de lista Car"/>
    <w:aliases w:val="List Paragraph1 Car,List Paragraph Char Char Car,b1 Car,b1 + Justified Car,Bullet 11 Car,b1 + Justified1 Car,Bullet 111 Car,b1 + Justified11 Car"/>
    <w:basedOn w:val="Fuentedeprrafopredeter"/>
    <w:link w:val="Prrafodelista"/>
    <w:uiPriority w:val="34"/>
    <w:locked/>
    <w:rsid w:val="00434624"/>
  </w:style>
  <w:style w:type="paragraph" w:customStyle="1" w:styleId="HeaderFooterStyle">
    <w:name w:val="Header &amp; Footer Style"/>
    <w:basedOn w:val="Piedepgina"/>
    <w:link w:val="HeaderFooterStyleChar"/>
    <w:locked/>
    <w:rsid w:val="00F90D38"/>
    <w:pPr>
      <w:jc w:val="right"/>
    </w:pPr>
    <w:rPr>
      <w:rFonts w:eastAsiaTheme="minorEastAsia"/>
      <w:color w:val="A5300F"/>
    </w:rPr>
  </w:style>
  <w:style w:type="character" w:customStyle="1" w:styleId="HeaderFooterStyleChar">
    <w:name w:val="Header &amp; Footer Style Char"/>
    <w:basedOn w:val="PiedepginaCar"/>
    <w:link w:val="HeaderFooterStyle"/>
    <w:rsid w:val="00F90D38"/>
    <w:rPr>
      <w:rFonts w:eastAsiaTheme="minorEastAsia"/>
      <w:color w:val="A5300F"/>
      <w:sz w:val="21"/>
      <w:szCs w:val="21"/>
      <w:lang w:val="es-419"/>
    </w:rPr>
  </w:style>
  <w:style w:type="character" w:customStyle="1" w:styleId="Ttulo6Car">
    <w:name w:val="Título 6 Car"/>
    <w:basedOn w:val="Fuentedeprrafopredeter"/>
    <w:link w:val="Ttulo6"/>
    <w:semiHidden/>
    <w:rsid w:val="00F90D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F90D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F90D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F90D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0D3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99"/>
    <w:qFormat/>
    <w:rsid w:val="008A4F0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9996" w:themeColor="accent6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99"/>
    <w:rsid w:val="008A4F09"/>
    <w:rPr>
      <w:rFonts w:asciiTheme="majorHAnsi" w:eastAsiaTheme="majorEastAsia" w:hAnsiTheme="majorHAnsi" w:cstheme="majorBidi"/>
      <w:b/>
      <w:color w:val="009996" w:themeColor="accent6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99"/>
    <w:qFormat/>
    <w:rsid w:val="00776F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48"/>
      <w:szCs w:val="30"/>
    </w:rPr>
  </w:style>
  <w:style w:type="character" w:customStyle="1" w:styleId="SubttuloCar">
    <w:name w:val="Subtítulo Car"/>
    <w:basedOn w:val="Fuentedeprrafopredeter"/>
    <w:link w:val="Subttulo"/>
    <w:uiPriority w:val="99"/>
    <w:rsid w:val="00776FBB"/>
    <w:rPr>
      <w:rFonts w:asciiTheme="majorHAnsi" w:eastAsiaTheme="majorEastAsia" w:hAnsiTheme="majorHAnsi" w:cstheme="majorBidi"/>
      <w:color w:val="404040" w:themeColor="text1" w:themeTint="BF"/>
      <w:sz w:val="48"/>
      <w:szCs w:val="30"/>
    </w:rPr>
  </w:style>
  <w:style w:type="character" w:styleId="Textoennegrita">
    <w:name w:val="Strong"/>
    <w:basedOn w:val="Fuentedeprrafopredeter"/>
    <w:uiPriority w:val="22"/>
    <w:qFormat/>
    <w:rsid w:val="00F90D38"/>
    <w:rPr>
      <w:b/>
      <w:bCs/>
    </w:rPr>
  </w:style>
  <w:style w:type="character" w:styleId="nfasis">
    <w:name w:val="Emphasis"/>
    <w:basedOn w:val="Fuentedeprrafopredeter"/>
    <w:uiPriority w:val="20"/>
    <w:qFormat/>
    <w:rsid w:val="00F90D38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0D38"/>
  </w:style>
  <w:style w:type="paragraph" w:styleId="Cita">
    <w:name w:val="Quote"/>
    <w:basedOn w:val="Normal"/>
    <w:next w:val="Normal"/>
    <w:link w:val="CitaCar"/>
    <w:uiPriority w:val="29"/>
    <w:qFormat/>
    <w:rsid w:val="00F90D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90D3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D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697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D38"/>
    <w:rPr>
      <w:rFonts w:asciiTheme="majorHAnsi" w:eastAsiaTheme="majorEastAsia" w:hAnsiTheme="majorHAnsi" w:cstheme="majorBidi"/>
      <w:color w:val="00697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90D3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90D3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76FBB"/>
    <w:rPr>
      <w:smallCaps/>
      <w:color w:val="404040" w:themeColor="text1" w:themeTint="BF"/>
      <w:sz w:val="40"/>
    </w:rPr>
  </w:style>
  <w:style w:type="character" w:styleId="Referenciaintensa">
    <w:name w:val="Intense Reference"/>
    <w:basedOn w:val="Fuentedeprrafopredeter"/>
    <w:uiPriority w:val="32"/>
    <w:qFormat/>
    <w:rsid w:val="00F90D3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0D3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0D38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7A38A4"/>
    <w:rPr>
      <w:color w:val="808080"/>
    </w:rPr>
  </w:style>
  <w:style w:type="table" w:styleId="Tabladelista3-nfasis1">
    <w:name w:val="List Table 3 Accent 1"/>
    <w:basedOn w:val="Tablanormal"/>
    <w:uiPriority w:val="48"/>
    <w:rsid w:val="00F02B42"/>
    <w:pPr>
      <w:spacing w:after="0" w:line="240" w:lineRule="auto"/>
    </w:pPr>
    <w:tblPr>
      <w:tblStyleRowBandSize w:val="1"/>
      <w:tblStyleColBandSize w:val="1"/>
      <w:tblBorders>
        <w:top w:val="single" w:sz="4" w:space="0" w:color="006970" w:themeColor="accent1"/>
        <w:left w:val="single" w:sz="4" w:space="0" w:color="006970" w:themeColor="accent1"/>
        <w:bottom w:val="single" w:sz="4" w:space="0" w:color="006970" w:themeColor="accent1"/>
        <w:right w:val="single" w:sz="4" w:space="0" w:color="00697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0" w:themeFill="accent1"/>
      </w:tcPr>
    </w:tblStylePr>
    <w:tblStylePr w:type="lastRow">
      <w:rPr>
        <w:b/>
        <w:bCs/>
      </w:rPr>
      <w:tblPr/>
      <w:tcPr>
        <w:tcBorders>
          <w:top w:val="double" w:sz="4" w:space="0" w:color="0069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0" w:themeColor="accent1"/>
          <w:right w:val="single" w:sz="4" w:space="0" w:color="006970" w:themeColor="accent1"/>
        </w:tcBorders>
      </w:tcPr>
    </w:tblStylePr>
    <w:tblStylePr w:type="band1Horz">
      <w:tblPr/>
      <w:tcPr>
        <w:tcBorders>
          <w:top w:val="single" w:sz="4" w:space="0" w:color="006970" w:themeColor="accent1"/>
          <w:bottom w:val="single" w:sz="4" w:space="0" w:color="0069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0" w:themeColor="accent1"/>
          <w:left w:val="nil"/>
        </w:tcBorders>
      </w:tcPr>
    </w:tblStylePr>
    <w:tblStylePr w:type="swCell">
      <w:tblPr/>
      <w:tcPr>
        <w:tcBorders>
          <w:top w:val="double" w:sz="4" w:space="0" w:color="006970" w:themeColor="accent1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B1B3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0304D2"/>
    <w:pPr>
      <w:spacing w:after="0" w:line="240" w:lineRule="auto"/>
      <w:jc w:val="left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04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04D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tu_DNS_o_IP:9200/tu_Inde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zure.microsoft.com/en-us/free/?ref=portal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552\Downloads\Nuevo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0E6DFE10C9412A9D623C682405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FC83-FC4E-41BF-A24D-096B1E6A19AE}"/>
      </w:docPartPr>
      <w:docPartBody>
        <w:p w:rsidR="001F4FC9" w:rsidRDefault="0023613C">
          <w:pPr>
            <w:pStyle w:val="CC0E6DFE10C9412A9D623C6824059A28"/>
          </w:pPr>
          <w:r w:rsidRPr="00BD75F7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3C"/>
    <w:rsid w:val="001F4FC9"/>
    <w:rsid w:val="00234241"/>
    <w:rsid w:val="0023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C0E6DFE10C9412A9D623C6824059A28">
    <w:name w:val="CC0E6DFE10C9412A9D623C6824059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TechNowSPS">
  <a:themeElements>
    <a:clrScheme name="Custom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970"/>
      </a:accent1>
      <a:accent2>
        <a:srgbClr val="F14222"/>
      </a:accent2>
      <a:accent3>
        <a:srgbClr val="A5A5A5"/>
      </a:accent3>
      <a:accent4>
        <a:srgbClr val="D7AD02"/>
      </a:accent4>
      <a:accent5>
        <a:srgbClr val="9A4680"/>
      </a:accent5>
      <a:accent6>
        <a:srgbClr val="009996"/>
      </a:accent6>
      <a:hlink>
        <a:srgbClr val="9A4680"/>
      </a:hlink>
      <a:folHlink>
        <a:srgbClr val="009996"/>
      </a:folHlink>
    </a:clrScheme>
    <a:fontScheme name="SPSTechIsNow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BCD1975243C4AAE516D2398C0E2D1" ma:contentTypeVersion="4" ma:contentTypeDescription="Create a new document." ma:contentTypeScope="" ma:versionID="032cb6ec48528f35994f8d2bc51bfb4d">
  <xsd:schema xmlns:xsd="http://www.w3.org/2001/XMLSchema" xmlns:xs="http://www.w3.org/2001/XMLSchema" xmlns:p="http://schemas.microsoft.com/office/2006/metadata/properties" xmlns:ns2="57f6505f-1bef-46e1-9d44-9aee04dfa069" xmlns:ns3="e984e942-343d-4a7a-8e16-e994b53c74a3" targetNamespace="http://schemas.microsoft.com/office/2006/metadata/properties" ma:root="true" ma:fieldsID="fb075d97d831e1427e71763e3d1b12cf" ns2:_="" ns3:_="">
    <xsd:import namespace="57f6505f-1bef-46e1-9d44-9aee04dfa069"/>
    <xsd:import namespace="e984e942-343d-4a7a-8e16-e994b53c74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6505f-1bef-46e1-9d44-9aee04dfa0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4e942-343d-4a7a-8e16-e994b53c7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FE01D-1AD3-42BC-9356-2C7D79779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6505f-1bef-46e1-9d44-9aee04dfa069"/>
    <ds:schemaRef ds:uri="e984e942-343d-4a7a-8e16-e994b53c7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03566-B723-4C63-A402-CC60808207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398311-04C0-40A8-9C08-C7E2E0BF40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3E4B1B-15E5-4A17-AAED-6C1A807F61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NuevoDocumento</Template>
  <TotalTime>450</TotalTime>
  <Pages>1</Pages>
  <Words>865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Elasticsearch en Ubuntu 18 (VM Azure)</vt:lpstr>
      <vt:lpstr>Título del documento</vt:lpstr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 en Ubuntu 18 (VM Azure)</dc:title>
  <dc:subject>VM en Azure</dc:subject>
  <dc:creator>Brayan Quirino</dc:creator>
  <cp:keywords/>
  <dc:description/>
  <cp:lastModifiedBy>jonathan quirino muñoz</cp:lastModifiedBy>
  <cp:revision>10</cp:revision>
  <dcterms:created xsi:type="dcterms:W3CDTF">2020-10-22T15:20:00Z</dcterms:created>
  <dcterms:modified xsi:type="dcterms:W3CDTF">2021-01-26T05:03:00Z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0x010100895BCD1975243C4AAE516D2398C0E2D1</vt:lpwstr>
  </property>
</Properties>
</file>